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EC2FB" w14:textId="77777777" w:rsidR="003122D5" w:rsidRDefault="00CD6A4F" w:rsidP="008D7884">
      <w:pPr>
        <w:pStyle w:val="Naslov1"/>
      </w:pPr>
      <w:r>
        <w:t>Uvod</w:t>
      </w:r>
    </w:p>
    <w:p w14:paraId="723F1425" w14:textId="77777777" w:rsidR="00A63846" w:rsidRDefault="00A63846" w:rsidP="00A63846">
      <w:pPr>
        <w:rPr>
          <w:sz w:val="22"/>
          <w:szCs w:val="22"/>
        </w:rPr>
      </w:pPr>
      <w:r>
        <w:t>U ovom poglavlju opisuje se svrha studije izvedivosti, pozadina predloženog projekta, metodologija korištena za predstavljanje studije i reference na materijale korištene u provođenju studije izvedivosti.</w:t>
      </w:r>
    </w:p>
    <w:p w14:paraId="694C26ED" w14:textId="77777777" w:rsidR="003122D5" w:rsidRDefault="003122D5" w:rsidP="00AC6C0C"/>
    <w:p w14:paraId="7E57F31C" w14:textId="77777777" w:rsidR="000B2180" w:rsidRDefault="000B2180" w:rsidP="000B2180">
      <w:pPr>
        <w:pStyle w:val="Naslov2"/>
      </w:pPr>
      <w:r>
        <w:t>Svrha</w:t>
      </w:r>
    </w:p>
    <w:p w14:paraId="6E6B9B41" w14:textId="77777777" w:rsidR="00A63846" w:rsidRDefault="00A63846" w:rsidP="00A63846">
      <w:pPr>
        <w:rPr>
          <w:sz w:val="22"/>
          <w:szCs w:val="22"/>
        </w:rPr>
      </w:pPr>
      <w:r>
        <w:t>Svrha ove studije izvedivosti je procijeniti mogućnost razvoja i implementacije informacijskog sustava za voćarsko gospodarstvo pod nazivom '</w:t>
      </w:r>
      <w:proofErr w:type="spellStart"/>
      <w:r>
        <w:t>FruitMaster</w:t>
      </w:r>
      <w:proofErr w:type="spellEnd"/>
      <w:r>
        <w:t>'. Sustav bi trebao optimizirati upravljanje plodovima, zalihama, kupcima i distributerima. Cilj je identificirati najbolju strategiju za digitalizaciju procesa, povećanje učinkovitosti i osiguranje dugoročnog povrata ulaganja.</w:t>
      </w:r>
    </w:p>
    <w:p w14:paraId="620AFCB1" w14:textId="77777777" w:rsidR="003122D5" w:rsidRDefault="003122D5" w:rsidP="000B2180"/>
    <w:p w14:paraId="17BDA651" w14:textId="0FEF80F4" w:rsidR="000B2180" w:rsidRDefault="000B2180" w:rsidP="000B2180">
      <w:pPr>
        <w:pStyle w:val="Naslov2"/>
      </w:pPr>
      <w:r>
        <w:t>Povijest projekta</w:t>
      </w:r>
    </w:p>
    <w:p w14:paraId="4AAAA0D5" w14:textId="77777777" w:rsidR="00A63846" w:rsidRDefault="00A63846" w:rsidP="00A63846">
      <w:pPr>
        <w:rPr>
          <w:sz w:val="22"/>
          <w:szCs w:val="22"/>
        </w:rPr>
      </w:pPr>
      <w:r>
        <w:t>Projekt '</w:t>
      </w:r>
      <w:proofErr w:type="spellStart"/>
      <w:r>
        <w:t>FruitMaster</w:t>
      </w:r>
      <w:proofErr w:type="spellEnd"/>
      <w:r>
        <w:t>' nastao je kao odgovor na potrebu voćarskog gospodarstva za centraliziranim, modernim informacijskim rješenjem. Dosadašnje vođenje poslovanja ručno ili u nespecijaliziranim alatima izazvalo je neučinkovitosti i poteškoće u praćenju zaliha, prodaje i kontakata. Sustav '</w:t>
      </w:r>
      <w:proofErr w:type="spellStart"/>
      <w:r>
        <w:t>FruitMaster</w:t>
      </w:r>
      <w:proofErr w:type="spellEnd"/>
      <w:r>
        <w:t>' dizajniran je kako bi riješio te izazove.</w:t>
      </w:r>
    </w:p>
    <w:p w14:paraId="61A2359C" w14:textId="77777777" w:rsidR="000B2180" w:rsidRDefault="000B2180" w:rsidP="000B2180"/>
    <w:p w14:paraId="4FCA8B0C" w14:textId="0B3C9033" w:rsidR="000B2180" w:rsidRDefault="009E7096" w:rsidP="000B2180">
      <w:pPr>
        <w:pStyle w:val="Naslov2"/>
      </w:pPr>
      <w:r w:rsidRPr="005357C0">
        <w:t xml:space="preserve"> </w:t>
      </w:r>
      <w:r w:rsidR="000B2180">
        <w:t>Metodologija</w:t>
      </w:r>
    </w:p>
    <w:p w14:paraId="7B4AD6C3" w14:textId="77777777" w:rsidR="00A63846" w:rsidRDefault="00A63846" w:rsidP="00A63846">
      <w:pPr>
        <w:rPr>
          <w:sz w:val="22"/>
          <w:szCs w:val="22"/>
        </w:rPr>
      </w:pPr>
      <w:r>
        <w:t>Studija koristi analizu povrata investicije (ROI) i ponderirano vrednovanje alternativa kako bi procijenila tri različite strategije za izradu ili nabavu sustava:</w:t>
      </w:r>
      <w:r>
        <w:br/>
      </w:r>
      <w:r>
        <w:br/>
        <w:t>- Razvoj internog sustava</w:t>
      </w:r>
      <w:r>
        <w:br/>
        <w:t>- Kupnja gotovog rješenja</w:t>
      </w:r>
      <w:r>
        <w:br/>
        <w:t>- Korištenje cloud-</w:t>
      </w:r>
      <w:proofErr w:type="spellStart"/>
      <w:r>
        <w:t>based</w:t>
      </w:r>
      <w:proofErr w:type="spellEnd"/>
      <w:r>
        <w:t xml:space="preserve"> sustava</w:t>
      </w:r>
      <w:r>
        <w:br/>
      </w:r>
      <w:r>
        <w:br/>
        <w:t>Korištenjem ovih metoda, analizirat ćemo tehničku, operativnu i ekonomsku izvedivost svake opcije kako bismo odabrali najispravnije rješenje.</w:t>
      </w:r>
    </w:p>
    <w:p w14:paraId="2845377C" w14:textId="77777777" w:rsidR="000B2180" w:rsidRDefault="000B2180" w:rsidP="000B2180"/>
    <w:p w14:paraId="026E47A6" w14:textId="77777777" w:rsidR="000B2180" w:rsidRDefault="000B2180" w:rsidP="000B2180">
      <w:pPr>
        <w:pStyle w:val="Naslov2"/>
      </w:pPr>
      <w:r>
        <w:t>Reference</w:t>
      </w:r>
    </w:p>
    <w:p w14:paraId="17FD8884" w14:textId="77777777" w:rsidR="00A63846" w:rsidRDefault="00A63846" w:rsidP="00A63846">
      <w:r>
        <w:t>Za izradu ove studije korišteni su različiti izvori informacija, uključujući:</w:t>
      </w:r>
      <w:r>
        <w:br/>
      </w:r>
      <w:r>
        <w:br/>
        <w:t>- Literatura: Knjige i članci o informacijskim sustavima i voćarskoj proizvodnji.</w:t>
      </w:r>
      <w:r>
        <w:br/>
        <w:t>- Interne analize: Podaci o trenutnom poslovanju voćarskog gospodarstva DEJA d.o.o.</w:t>
      </w:r>
      <w:r>
        <w:br/>
        <w:t>- Konzultacije sa stručnjacima iz područja poljoprivrede i IT sektora.</w:t>
      </w:r>
    </w:p>
    <w:p w14:paraId="728A14E4" w14:textId="77777777" w:rsidR="00A63846" w:rsidRDefault="00A63846" w:rsidP="00A63846">
      <w:pPr>
        <w:rPr>
          <w:sz w:val="22"/>
          <w:szCs w:val="22"/>
        </w:rPr>
      </w:pPr>
    </w:p>
    <w:p w14:paraId="2D4516B0" w14:textId="77777777" w:rsidR="00E5450B" w:rsidRDefault="00E5450B" w:rsidP="00E5450B">
      <w:pPr>
        <w:pStyle w:val="Naslov1"/>
      </w:pPr>
      <w:r>
        <w:t>Opće informacije</w:t>
      </w:r>
    </w:p>
    <w:p w14:paraId="2F30347A" w14:textId="77777777" w:rsidR="00A63846" w:rsidRDefault="00A63846" w:rsidP="00A63846">
      <w:r>
        <w:t>Ovo poglavlje opisuje trenutno korištene procedure i poslovne procese koji su već automatizirani ili se mogu automatizirati u okviru voćarskog poslovanja.</w:t>
      </w:r>
    </w:p>
    <w:p w14:paraId="62DDF2F5" w14:textId="77777777" w:rsidR="00A63846" w:rsidRDefault="00A63846" w:rsidP="00A63846">
      <w:pPr>
        <w:rPr>
          <w:sz w:val="22"/>
          <w:szCs w:val="22"/>
        </w:rPr>
      </w:pPr>
    </w:p>
    <w:p w14:paraId="60127E73" w14:textId="125AAB62" w:rsidR="00E5450B" w:rsidRDefault="00E5450B" w:rsidP="00E5450B">
      <w:pPr>
        <w:pStyle w:val="Naslov2"/>
      </w:pPr>
      <w:r>
        <w:t>Trenutni sustav i procesi</w:t>
      </w:r>
    </w:p>
    <w:p w14:paraId="4089E6DB" w14:textId="49952A33" w:rsidR="00372CA4" w:rsidRPr="005C119C" w:rsidRDefault="005C119C" w:rsidP="005C119C">
      <w:r w:rsidRPr="005C119C">
        <w:t>Ovaj odjeljak opisuje</w:t>
      </w:r>
      <w:r>
        <w:t xml:space="preserve"> postojeće sustave</w:t>
      </w:r>
      <w:r w:rsidRPr="005C119C">
        <w:t xml:space="preserve"> </w:t>
      </w:r>
      <w:r>
        <w:t>i</w:t>
      </w:r>
      <w:r w:rsidRPr="005C119C">
        <w:t xml:space="preserve"> automatiziran</w:t>
      </w:r>
      <w:r>
        <w:t>e</w:t>
      </w:r>
      <w:r w:rsidRPr="005C119C">
        <w:t xml:space="preserve"> </w:t>
      </w:r>
      <w:r w:rsidR="00BD23BC">
        <w:t xml:space="preserve">poslovne procese u </w:t>
      </w:r>
      <w:r w:rsidR="00A63846">
        <w:t>voćarskom gospodarstvu</w:t>
      </w:r>
      <w:r w:rsidR="00BD23BC">
        <w:t>.</w:t>
      </w:r>
    </w:p>
    <w:p w14:paraId="056A3AAD" w14:textId="77777777" w:rsidR="00372CA4" w:rsidRDefault="00372CA4" w:rsidP="00372CA4"/>
    <w:p w14:paraId="5759AD87" w14:textId="77777777" w:rsidR="00372CA4" w:rsidRDefault="00372CA4" w:rsidP="00372CA4"/>
    <w:p w14:paraId="2662F41A" w14:textId="77777777" w:rsidR="00372CA4" w:rsidRDefault="00372CA4" w:rsidP="00372CA4">
      <w:pPr>
        <w:pStyle w:val="Naslov3"/>
      </w:pPr>
      <w:r>
        <w:t>Trenutne operacije</w:t>
      </w:r>
    </w:p>
    <w:p w14:paraId="409F0075" w14:textId="77777777" w:rsidR="00A63846" w:rsidRDefault="00A63846" w:rsidP="00A63846">
      <w:pPr>
        <w:rPr>
          <w:sz w:val="22"/>
          <w:szCs w:val="22"/>
        </w:rPr>
      </w:pPr>
      <w:r>
        <w:t>Trenutno se u voćarskom gospodarstvu većina podataka vodi ručno ili putem jednostavnih Excel tablica. To uključuje evidenciju zaliha, kontakata s distributerima i kupcima te narudžbi. Ne postoji centralizirani sustav koji omogućava automatsko praćenje stanja zaliha, prihoda ili komunikacije s partnerima.</w:t>
      </w:r>
    </w:p>
    <w:p w14:paraId="59370982" w14:textId="77777777" w:rsidR="00BD23BC" w:rsidRDefault="00BD23BC" w:rsidP="00372CA4"/>
    <w:p w14:paraId="1AF871D9" w14:textId="77777777" w:rsidR="00372CA4" w:rsidRDefault="00372CA4" w:rsidP="00372CA4">
      <w:pPr>
        <w:pStyle w:val="Naslov3"/>
      </w:pPr>
      <w:r>
        <w:t>Stvarna okolina</w:t>
      </w:r>
    </w:p>
    <w:p w14:paraId="07080327" w14:textId="77777777" w:rsidR="00A63846" w:rsidRDefault="00A63846" w:rsidP="00A63846">
      <w:r>
        <w:t>Stvarna okolina uključuje korištenje osnovnih računala i mobilnih uređaja koji nisu povezani u centralizirani sustav. Potrebna infrastruktura uključuje bazu podataka, korisničko sučelje (web i/ili mobilno) te mogućnost pohrane i sigurnosne kopije podataka.</w:t>
      </w:r>
    </w:p>
    <w:p w14:paraId="79FC518B" w14:textId="77777777" w:rsidR="00A63846" w:rsidRDefault="00A63846" w:rsidP="00A63846">
      <w:pPr>
        <w:rPr>
          <w:sz w:val="22"/>
          <w:szCs w:val="22"/>
        </w:rPr>
      </w:pPr>
    </w:p>
    <w:p w14:paraId="62E83022" w14:textId="77777777" w:rsidR="00BD316F" w:rsidRDefault="00CC48AF" w:rsidP="00BD316F">
      <w:pPr>
        <w:pStyle w:val="Naslov3"/>
      </w:pPr>
      <w:r>
        <w:t xml:space="preserve">Organizacija </w:t>
      </w:r>
      <w:r w:rsidR="00D929E3">
        <w:t>koja koristi sustav</w:t>
      </w:r>
    </w:p>
    <w:p w14:paraId="778E23E7" w14:textId="77777777" w:rsidR="00A63846" w:rsidRDefault="00A63846" w:rsidP="00A63846">
      <w:pPr>
        <w:rPr>
          <w:sz w:val="22"/>
          <w:szCs w:val="22"/>
        </w:rPr>
      </w:pPr>
      <w:r>
        <w:t>Sustav će koristiti uprava voćarskog gospodarstva, zaposlenici zaduženi za prodaju, skladište, administraciju, te potencijalno vanjski distributeri. Cilj je omogućiti svakom korisniku pristup podacima koji su mu relevantni, ovisno o razini ovlasti.</w:t>
      </w:r>
    </w:p>
    <w:p w14:paraId="02A990C8" w14:textId="77777777" w:rsidR="00BD316F" w:rsidRDefault="00BD316F" w:rsidP="00BD316F"/>
    <w:p w14:paraId="3E23F77D" w14:textId="77777777" w:rsidR="00BD316F" w:rsidRDefault="001E53A0" w:rsidP="00BD316F">
      <w:pPr>
        <w:pStyle w:val="Naslov2"/>
      </w:pPr>
      <w:r>
        <w:t>Ciljevi sustava</w:t>
      </w:r>
    </w:p>
    <w:p w14:paraId="67191D3A" w14:textId="77777777" w:rsidR="00A63846" w:rsidRDefault="00A63846" w:rsidP="00A63846">
      <w:pPr>
        <w:rPr>
          <w:sz w:val="22"/>
          <w:szCs w:val="22"/>
        </w:rPr>
      </w:pPr>
      <w:r>
        <w:t>Ciljevi informacijskog sustava '</w:t>
      </w:r>
      <w:proofErr w:type="spellStart"/>
      <w:r>
        <w:t>FruitMaster</w:t>
      </w:r>
      <w:proofErr w:type="spellEnd"/>
      <w:r>
        <w:t>' uključuju:</w:t>
      </w:r>
      <w:r>
        <w:br/>
        <w:t>- Digitalizaciju poslovnih procesa</w:t>
      </w:r>
      <w:r>
        <w:br/>
        <w:t>- Evidenciju i praćenje plodova, zaliha i prodaje</w:t>
      </w:r>
      <w:r>
        <w:br/>
        <w:t>- Upravljanje kontaktima kupaca i distributera</w:t>
      </w:r>
      <w:r>
        <w:br/>
        <w:t>- Omogućavanje brzog i jednostavnog pristupa podacima</w:t>
      </w:r>
      <w:r>
        <w:br/>
        <w:t>- Automatsko generiranje izvještaja i statistika o poslovanju</w:t>
      </w:r>
    </w:p>
    <w:p w14:paraId="019680DD" w14:textId="77777777" w:rsidR="007036E7" w:rsidRDefault="007036E7" w:rsidP="001230AD"/>
    <w:p w14:paraId="612DC18C" w14:textId="77777777" w:rsidR="001230AD" w:rsidRDefault="00B67240" w:rsidP="001230AD">
      <w:pPr>
        <w:pStyle w:val="Naslov2"/>
      </w:pPr>
      <w:r>
        <w:t>Važna pitanja</w:t>
      </w:r>
    </w:p>
    <w:p w14:paraId="6BB7AA80" w14:textId="77777777" w:rsidR="00A63846" w:rsidRDefault="00A63846" w:rsidP="00A63846">
      <w:pPr>
        <w:spacing w:before="100" w:beforeAutospacing="1" w:after="100" w:afterAutospacing="1"/>
        <w:rPr>
          <w:lang w:eastAsia="hr-HR"/>
        </w:rPr>
      </w:pPr>
      <w:r>
        <w:t>Ovaj odjeljak identificira ključna pitanja koja će utjecati na razvoj i operacije informacijskog sustava za voćarsko gospodarstvo. Razmatranje ovih pitanja pomoći će u osiguravanju da sustav bude učinkovit, siguran i usklađen s potrebama korisnika.</w:t>
      </w:r>
    </w:p>
    <w:p w14:paraId="671864A7" w14:textId="77777777" w:rsidR="0063064A" w:rsidRDefault="0063064A" w:rsidP="00372CA4"/>
    <w:p w14:paraId="1F5E2AC1" w14:textId="2DDA4B49" w:rsidR="0063064A" w:rsidRPr="0063064A" w:rsidRDefault="0063064A" w:rsidP="00572F72">
      <w:pPr>
        <w:numPr>
          <w:ilvl w:val="0"/>
          <w:numId w:val="11"/>
        </w:numPr>
      </w:pPr>
      <w:r>
        <w:rPr>
          <w:b/>
          <w:bCs/>
        </w:rPr>
        <w:t xml:space="preserve">Korištenje baze podataka: </w:t>
      </w:r>
    </w:p>
    <w:p w14:paraId="77EBC0BF" w14:textId="50616142" w:rsidR="00A63846" w:rsidRDefault="00A63846" w:rsidP="00572F72">
      <w:pPr>
        <w:numPr>
          <w:ilvl w:val="0"/>
          <w:numId w:val="13"/>
        </w:numPr>
      </w:pPr>
      <w:r w:rsidRPr="00A63846">
        <w:t xml:space="preserve">Koji tip baze podataka će se koristiti za pohranu informacija o plodovima, zalihama, narudžbama, kupcima i distributerima? (npr. relacijska baza poput </w:t>
      </w:r>
      <w:proofErr w:type="spellStart"/>
      <w:r w:rsidRPr="00A63846">
        <w:t>MySQL</w:t>
      </w:r>
      <w:proofErr w:type="spellEnd"/>
      <w:r w:rsidRPr="00A63846">
        <w:t xml:space="preserve"> ili </w:t>
      </w:r>
      <w:proofErr w:type="spellStart"/>
      <w:r w:rsidRPr="00A63846">
        <w:t>PostgreSQL</w:t>
      </w:r>
      <w:proofErr w:type="spellEnd"/>
      <w:r w:rsidRPr="00A63846">
        <w:t xml:space="preserve">, ili </w:t>
      </w:r>
      <w:proofErr w:type="spellStart"/>
      <w:r w:rsidRPr="00A63846">
        <w:t>NoSQL</w:t>
      </w:r>
      <w:proofErr w:type="spellEnd"/>
      <w:r w:rsidRPr="00A63846">
        <w:t xml:space="preserve"> baza poput </w:t>
      </w:r>
      <w:proofErr w:type="spellStart"/>
      <w:r w:rsidRPr="00A63846">
        <w:t>MongoDB</w:t>
      </w:r>
      <w:proofErr w:type="spellEnd"/>
      <w:r w:rsidRPr="00A63846">
        <w:t>).</w:t>
      </w:r>
    </w:p>
    <w:p w14:paraId="148704DF" w14:textId="51303D74" w:rsidR="00A63846" w:rsidRDefault="00A63846" w:rsidP="00A63846">
      <w:pPr>
        <w:pStyle w:val="Odlomakpopisa"/>
        <w:numPr>
          <w:ilvl w:val="0"/>
          <w:numId w:val="13"/>
        </w:numPr>
        <w:spacing w:before="100" w:beforeAutospacing="1" w:after="100" w:afterAutospacing="1"/>
        <w:rPr>
          <w:lang w:eastAsia="hr-HR"/>
        </w:rPr>
      </w:pPr>
      <w:r>
        <w:t>Kako će se osigurati integritet podataka, njihova dosljednost i zaštita od gubitka?</w:t>
      </w:r>
    </w:p>
    <w:p w14:paraId="6FEABCC9" w14:textId="1B596ED2" w:rsidR="0063064A" w:rsidRDefault="0063064A" w:rsidP="0063064A">
      <w:pPr>
        <w:ind w:left="720"/>
      </w:pPr>
    </w:p>
    <w:p w14:paraId="50FD353F" w14:textId="50B0D1ED" w:rsidR="0063064A" w:rsidRPr="0063064A" w:rsidRDefault="0063064A" w:rsidP="00572F72">
      <w:pPr>
        <w:numPr>
          <w:ilvl w:val="0"/>
          <w:numId w:val="11"/>
        </w:numPr>
      </w:pPr>
      <w:r>
        <w:rPr>
          <w:b/>
          <w:bCs/>
        </w:rPr>
        <w:t>Pristup i dohvat informacija:</w:t>
      </w:r>
    </w:p>
    <w:p w14:paraId="60F543AA" w14:textId="5D7AE6ED" w:rsidR="00A63846" w:rsidRDefault="00A63846" w:rsidP="00572F72">
      <w:pPr>
        <w:numPr>
          <w:ilvl w:val="0"/>
          <w:numId w:val="12"/>
        </w:numPr>
      </w:pPr>
      <w:r w:rsidRPr="00A63846">
        <w:t>Kako će zaposlenici i uprava pristupati informacijama unutar sustava? (npr. putem web sučelja ili mobilne aplikacije na terenu).</w:t>
      </w:r>
    </w:p>
    <w:p w14:paraId="1435B3CC" w14:textId="1138118B" w:rsidR="00A63846" w:rsidRDefault="00A63846" w:rsidP="00A63846">
      <w:pPr>
        <w:pStyle w:val="Odlomakpopisa"/>
        <w:numPr>
          <w:ilvl w:val="0"/>
          <w:numId w:val="12"/>
        </w:numPr>
        <w:spacing w:before="100" w:beforeAutospacing="1" w:after="100" w:afterAutospacing="1"/>
        <w:rPr>
          <w:lang w:eastAsia="hr-HR"/>
        </w:rPr>
      </w:pPr>
      <w:r>
        <w:t>Koje će razine pristupa biti definirane za različite korisničke uloge (npr. skladištar, voditelj prodaje, uprava)?</w:t>
      </w:r>
    </w:p>
    <w:p w14:paraId="00D44DB1" w14:textId="77777777" w:rsidR="0063064A" w:rsidRDefault="0063064A" w:rsidP="0063064A">
      <w:pPr>
        <w:ind w:left="1440"/>
      </w:pPr>
    </w:p>
    <w:p w14:paraId="1F874C5B" w14:textId="095D0973" w:rsidR="0063064A" w:rsidRDefault="0063064A" w:rsidP="0063064A">
      <w:pPr>
        <w:ind w:left="720"/>
      </w:pPr>
    </w:p>
    <w:p w14:paraId="5140365A" w14:textId="48965D98" w:rsidR="0063064A" w:rsidRDefault="0063064A" w:rsidP="00572F72">
      <w:pPr>
        <w:numPr>
          <w:ilvl w:val="0"/>
          <w:numId w:val="11"/>
        </w:numPr>
      </w:pPr>
      <w:r>
        <w:rPr>
          <w:b/>
          <w:bCs/>
        </w:rPr>
        <w:t>Komunikacija podacima:</w:t>
      </w:r>
    </w:p>
    <w:p w14:paraId="2645014A" w14:textId="3AC7C203" w:rsidR="00A63846" w:rsidRDefault="00A63846" w:rsidP="00572F72">
      <w:pPr>
        <w:numPr>
          <w:ilvl w:val="0"/>
          <w:numId w:val="14"/>
        </w:numPr>
      </w:pPr>
      <w:r w:rsidRPr="00A63846">
        <w:t>Kako će sustav komunicirati s drugim sustavima ako bude potrebno? (npr. integracija s računovodstvenim softverom, ERP-om ili analitičkim alatima).</w:t>
      </w:r>
    </w:p>
    <w:p w14:paraId="5DEF5570" w14:textId="53F4B082" w:rsidR="00A63846" w:rsidRDefault="00A63846" w:rsidP="00A63846">
      <w:pPr>
        <w:pStyle w:val="Odlomakpopisa"/>
        <w:numPr>
          <w:ilvl w:val="0"/>
          <w:numId w:val="14"/>
        </w:numPr>
        <w:spacing w:before="100" w:beforeAutospacing="1" w:after="100" w:afterAutospacing="1"/>
        <w:rPr>
          <w:lang w:eastAsia="hr-HR"/>
        </w:rPr>
      </w:pPr>
      <w:r>
        <w:t>Koji formati i protokoli će se koristiti za prijenos podataka (npr. JSON, XML, REST API)?</w:t>
      </w:r>
    </w:p>
    <w:p w14:paraId="57DF29AD" w14:textId="274EC0BE" w:rsidR="0063064A" w:rsidRDefault="0063064A" w:rsidP="0063064A">
      <w:pPr>
        <w:ind w:left="1440"/>
      </w:pPr>
    </w:p>
    <w:p w14:paraId="13450C46" w14:textId="47B7CFF4" w:rsidR="0063064A" w:rsidRPr="0063064A" w:rsidRDefault="0063064A" w:rsidP="00572F72">
      <w:pPr>
        <w:numPr>
          <w:ilvl w:val="0"/>
          <w:numId w:val="11"/>
        </w:numPr>
      </w:pPr>
      <w:r>
        <w:rPr>
          <w:b/>
          <w:bCs/>
        </w:rPr>
        <w:t>Kapacitet sustava i radno opterećenje:</w:t>
      </w:r>
    </w:p>
    <w:p w14:paraId="00D0F241" w14:textId="3987BA7E" w:rsidR="00A63846" w:rsidRDefault="00A63846" w:rsidP="00572F72">
      <w:pPr>
        <w:numPr>
          <w:ilvl w:val="0"/>
          <w:numId w:val="15"/>
        </w:numPr>
      </w:pPr>
      <w:r w:rsidRPr="00A63846">
        <w:t>Koliki broj korisnika i zapisa sustav mora podržavati, posebno u sezoni berbe i prodaje?</w:t>
      </w:r>
    </w:p>
    <w:p w14:paraId="29569FEA" w14:textId="76F269D6" w:rsidR="00A63846" w:rsidRDefault="00A63846" w:rsidP="00A63846">
      <w:pPr>
        <w:pStyle w:val="Odlomakpopisa"/>
        <w:numPr>
          <w:ilvl w:val="0"/>
          <w:numId w:val="15"/>
        </w:numPr>
        <w:spacing w:before="100" w:beforeAutospacing="1" w:after="100" w:afterAutospacing="1"/>
        <w:rPr>
          <w:lang w:eastAsia="hr-HR"/>
        </w:rPr>
      </w:pPr>
      <w:r>
        <w:t>Kako će se sustav skalirati za povećane potrebe (npr. proširenje proizvodnje, veći broj distributera)?</w:t>
      </w:r>
    </w:p>
    <w:p w14:paraId="43082205" w14:textId="2A0DEE56" w:rsidR="0063064A" w:rsidRDefault="0063064A" w:rsidP="0063064A">
      <w:pPr>
        <w:ind w:left="1440"/>
      </w:pPr>
    </w:p>
    <w:p w14:paraId="737D2EE2" w14:textId="38324B35" w:rsidR="0063064A" w:rsidRPr="0063064A" w:rsidRDefault="0063064A" w:rsidP="00572F72">
      <w:pPr>
        <w:numPr>
          <w:ilvl w:val="0"/>
          <w:numId w:val="11"/>
        </w:numPr>
      </w:pPr>
      <w:r>
        <w:rPr>
          <w:b/>
          <w:bCs/>
        </w:rPr>
        <w:t xml:space="preserve">Sučelje sustava: </w:t>
      </w:r>
    </w:p>
    <w:p w14:paraId="670D0945" w14:textId="77777777" w:rsidR="00A63846" w:rsidRDefault="00A63846" w:rsidP="00572F72">
      <w:pPr>
        <w:numPr>
          <w:ilvl w:val="0"/>
          <w:numId w:val="16"/>
        </w:numPr>
      </w:pPr>
      <w:r w:rsidRPr="00A63846">
        <w:t>Kako će korisničko sučelje biti dizajnirano da bude intuitivno i jednostavno za korištenje? (npr. unos i pregled zaliha, upravljanje narudžbama, pregled kontakata).</w:t>
      </w:r>
    </w:p>
    <w:p w14:paraId="7141D2AC" w14:textId="23878CDE" w:rsidR="00A63846" w:rsidRDefault="00A63846" w:rsidP="00A63846">
      <w:pPr>
        <w:pStyle w:val="Odlomakpopisa"/>
        <w:numPr>
          <w:ilvl w:val="0"/>
          <w:numId w:val="16"/>
        </w:numPr>
        <w:spacing w:before="100" w:beforeAutospacing="1" w:after="100" w:afterAutospacing="1"/>
        <w:rPr>
          <w:lang w:eastAsia="hr-HR"/>
        </w:rPr>
      </w:pPr>
      <w:r>
        <w:t>Kako će se osigurati da osoblje razumije sustav i može ga koristiti uz minimalnu obuku?</w:t>
      </w:r>
    </w:p>
    <w:p w14:paraId="307571CC" w14:textId="77777777" w:rsidR="0063064A" w:rsidRDefault="0063064A" w:rsidP="0063064A">
      <w:pPr>
        <w:ind w:left="1440"/>
      </w:pPr>
    </w:p>
    <w:p w14:paraId="3A950188" w14:textId="3547B9CC" w:rsidR="006B605C" w:rsidRPr="0063064A" w:rsidRDefault="0063064A" w:rsidP="00572F72">
      <w:pPr>
        <w:numPr>
          <w:ilvl w:val="0"/>
          <w:numId w:val="11"/>
        </w:numPr>
      </w:pPr>
      <w:r>
        <w:rPr>
          <w:b/>
          <w:bCs/>
        </w:rPr>
        <w:t>Sigurnost i privatnost</w:t>
      </w:r>
    </w:p>
    <w:p w14:paraId="2B49FCC6" w14:textId="66362A00" w:rsidR="00A63846" w:rsidRDefault="00A63846" w:rsidP="00572F72">
      <w:pPr>
        <w:numPr>
          <w:ilvl w:val="0"/>
          <w:numId w:val="17"/>
        </w:numPr>
      </w:pPr>
      <w:r w:rsidRPr="00A63846">
        <w:t>Koje mjere će se poduzeti za zaštitu osjetljivih podataka o poslovanju i korisnicima? (npr. enkripcija, autentifikacija, sigurnosne kopije).</w:t>
      </w:r>
    </w:p>
    <w:p w14:paraId="5CFD966A" w14:textId="6273E4C8" w:rsidR="00A63846" w:rsidRDefault="00A63846" w:rsidP="00A63846">
      <w:pPr>
        <w:pStyle w:val="Odlomakpopisa"/>
        <w:numPr>
          <w:ilvl w:val="0"/>
          <w:numId w:val="17"/>
        </w:numPr>
        <w:spacing w:before="100" w:beforeAutospacing="1" w:after="100" w:afterAutospacing="1"/>
        <w:rPr>
          <w:lang w:eastAsia="hr-HR"/>
        </w:rPr>
      </w:pPr>
      <w:r>
        <w:t>Kako će se sustav uskladiti s važećim propisima o zaštiti osobnih podataka (npr. GDPR)?</w:t>
      </w:r>
    </w:p>
    <w:p w14:paraId="37B99056" w14:textId="64E3128D" w:rsidR="004B2B25" w:rsidRDefault="004B2B25" w:rsidP="004B2B25">
      <w:pPr>
        <w:ind w:left="1440"/>
      </w:pPr>
    </w:p>
    <w:p w14:paraId="764B86DB" w14:textId="4A818561" w:rsidR="004B2B25" w:rsidRDefault="004B2B25" w:rsidP="004B2B25">
      <w:pPr>
        <w:ind w:left="1440"/>
      </w:pPr>
    </w:p>
    <w:p w14:paraId="65E6C3F6" w14:textId="77777777" w:rsidR="004B2B25" w:rsidRDefault="004B2B25" w:rsidP="004B2B25">
      <w:pPr>
        <w:ind w:left="1440"/>
      </w:pPr>
    </w:p>
    <w:p w14:paraId="016895DA" w14:textId="4061CDCE" w:rsidR="006B605C" w:rsidRDefault="006B605C" w:rsidP="006B605C">
      <w:pPr>
        <w:pStyle w:val="Naslov2"/>
      </w:pPr>
      <w:r>
        <w:t>Pretpostavke i ograničenja</w:t>
      </w:r>
    </w:p>
    <w:p w14:paraId="032127B7" w14:textId="77777777" w:rsidR="007036E7" w:rsidRPr="007036E7" w:rsidRDefault="007036E7" w:rsidP="007036E7"/>
    <w:p w14:paraId="615EB6F3" w14:textId="77777777" w:rsidR="00893190" w:rsidRDefault="00893190" w:rsidP="00893190">
      <w:pPr>
        <w:pStyle w:val="Odlomakpopisa"/>
        <w:numPr>
          <w:ilvl w:val="0"/>
          <w:numId w:val="26"/>
        </w:numPr>
      </w:pPr>
      <w:r w:rsidRPr="00893190">
        <w:rPr>
          <w:b/>
          <w:bCs/>
        </w:rPr>
        <w:t>Operativni životni ciklus:</w:t>
      </w:r>
      <w:r w:rsidRPr="00893190">
        <w:t xml:space="preserve"> Sustav će se redovito nadograđivati kako bi ostao kompatibilan s tehnološkim standardima i poslovnim zahtjevima.</w:t>
      </w:r>
    </w:p>
    <w:p w14:paraId="57A08D65" w14:textId="77777777" w:rsidR="00893190" w:rsidRDefault="00893190" w:rsidP="00893190">
      <w:pPr>
        <w:pStyle w:val="Odlomakpopisa"/>
        <w:numPr>
          <w:ilvl w:val="0"/>
          <w:numId w:val="26"/>
        </w:numPr>
      </w:pPr>
      <w:r w:rsidRPr="00893190">
        <w:rPr>
          <w:b/>
          <w:bCs/>
        </w:rPr>
        <w:t>Datum zahtjeva:</w:t>
      </w:r>
      <w:r w:rsidRPr="00893190">
        <w:t xml:space="preserve"> Planira se kontinuirana evaluacija i nadogradnja sustava svakih šest mjeseci.</w:t>
      </w:r>
    </w:p>
    <w:p w14:paraId="25809355" w14:textId="77777777" w:rsidR="00893190" w:rsidRDefault="00893190" w:rsidP="00893190">
      <w:pPr>
        <w:pStyle w:val="Odlomakpopisa"/>
        <w:numPr>
          <w:ilvl w:val="0"/>
          <w:numId w:val="26"/>
        </w:numPr>
      </w:pPr>
      <w:r w:rsidRPr="00893190">
        <w:rPr>
          <w:b/>
          <w:bCs/>
        </w:rPr>
        <w:t>Interakcija s drugim sustavima:</w:t>
      </w:r>
      <w:r w:rsidRPr="00893190">
        <w:t xml:space="preserve"> Sustav će biti dizajniran za moguću buduću integraciju s alatima za prodaju, logistiku i računovodstvo.</w:t>
      </w:r>
    </w:p>
    <w:p w14:paraId="62929E50" w14:textId="77777777" w:rsidR="00893190" w:rsidRDefault="00893190" w:rsidP="00893190">
      <w:pPr>
        <w:pStyle w:val="Odlomakpopisa"/>
        <w:numPr>
          <w:ilvl w:val="0"/>
          <w:numId w:val="26"/>
        </w:numPr>
      </w:pPr>
      <w:r w:rsidRPr="00893190">
        <w:rPr>
          <w:b/>
          <w:bCs/>
        </w:rPr>
        <w:t>Financijski troškovi:</w:t>
      </w:r>
      <w:r w:rsidRPr="00893190">
        <w:t xml:space="preserve"> Uključuju licenciranje softvera, obuku zaposlenika, hardversku opremu i redovno održavanje.</w:t>
      </w:r>
    </w:p>
    <w:p w14:paraId="74C53D94" w14:textId="77777777" w:rsidR="00893190" w:rsidRDefault="00893190" w:rsidP="00893190">
      <w:pPr>
        <w:pStyle w:val="Odlomakpopisa"/>
        <w:numPr>
          <w:ilvl w:val="0"/>
          <w:numId w:val="26"/>
        </w:numPr>
      </w:pPr>
      <w:r w:rsidRPr="00893190">
        <w:rPr>
          <w:b/>
          <w:bCs/>
        </w:rPr>
        <w:t>Zamjena opreme:</w:t>
      </w:r>
      <w:r w:rsidRPr="00893190">
        <w:t xml:space="preserve"> Po potrebi će se nadograđivati ili zamijeniti postojeća oprema radi bolje sigurnosti i performansi.</w:t>
      </w:r>
    </w:p>
    <w:p w14:paraId="3A13CE46" w14:textId="269D1F44" w:rsidR="000578D9" w:rsidRPr="00893190" w:rsidRDefault="00893190" w:rsidP="00893190">
      <w:pPr>
        <w:pStyle w:val="Odlomakpopisa"/>
        <w:numPr>
          <w:ilvl w:val="0"/>
          <w:numId w:val="26"/>
        </w:numPr>
      </w:pPr>
      <w:r w:rsidRPr="00893190">
        <w:rPr>
          <w:b/>
          <w:bCs/>
        </w:rPr>
        <w:t>Raspoloživost informacija i resursa:</w:t>
      </w:r>
      <w:r w:rsidRPr="00893190">
        <w:t xml:space="preserve"> Sustav mora biti dostupan kroz pouzdane mrežne usluge s odgovarajućom sigurnosnom zaštitom.</w:t>
      </w:r>
    </w:p>
    <w:p w14:paraId="24DD191D" w14:textId="77777777" w:rsidR="006B605C" w:rsidRDefault="006B605C" w:rsidP="006B605C">
      <w:pPr>
        <w:pStyle w:val="Naslov1"/>
      </w:pPr>
      <w:r>
        <w:lastRenderedPageBreak/>
        <w:t xml:space="preserve">Alternative </w:t>
      </w:r>
    </w:p>
    <w:p w14:paraId="26BF3029" w14:textId="77777777" w:rsidR="00893190" w:rsidRDefault="00893190" w:rsidP="00893190">
      <w:pPr>
        <w:spacing w:before="100" w:beforeAutospacing="1" w:after="100" w:afterAutospacing="1"/>
        <w:rPr>
          <w:lang w:eastAsia="hr-HR"/>
        </w:rPr>
      </w:pPr>
      <w:r>
        <w:t>Ovo poglavlje razmatra različite alternative za razvoj informacijskog sustava „</w:t>
      </w:r>
      <w:proofErr w:type="spellStart"/>
      <w:r>
        <w:t>FruitMaster</w:t>
      </w:r>
      <w:proofErr w:type="spellEnd"/>
      <w:r>
        <w:t>“. Svaka alternativa je opisana i analizirana kako bi se usporedili njihovi troškovi i koristi, kao i utjecaj na poslovne procese voćarskog gospodarstva.</w:t>
      </w:r>
    </w:p>
    <w:p w14:paraId="21CF3C34" w14:textId="09D02694" w:rsidR="00355FC5" w:rsidRDefault="006F5BA3" w:rsidP="00355FC5">
      <w:pPr>
        <w:pStyle w:val="Naslov2"/>
      </w:pPr>
      <w:r>
        <w:t>Alternativa 1</w:t>
      </w:r>
      <w:r w:rsidR="004B2B25">
        <w:t xml:space="preserve"> : </w:t>
      </w:r>
      <w:r w:rsidR="000363C6">
        <w:t>Nadogradnja Postojećeg Sustava</w:t>
      </w:r>
    </w:p>
    <w:p w14:paraId="26455A2E" w14:textId="25ADCFAF" w:rsidR="00355FC5" w:rsidRDefault="00355FC5" w:rsidP="00355FC5">
      <w:pPr>
        <w:pStyle w:val="Naslov3"/>
      </w:pPr>
      <w:r>
        <w:t>Opis</w:t>
      </w:r>
    </w:p>
    <w:p w14:paraId="0F823FDE" w14:textId="77777777" w:rsidR="00893190" w:rsidRDefault="00893190" w:rsidP="00893190">
      <w:pPr>
        <w:spacing w:before="100" w:beforeAutospacing="1" w:after="100" w:afterAutospacing="1"/>
        <w:rPr>
          <w:lang w:eastAsia="hr-HR"/>
        </w:rPr>
      </w:pPr>
      <w:r>
        <w:t xml:space="preserve">Nadogradnja postojećeg sustava uključuje proširenje i integraciju već korištenih alata (npr. Excel, Google </w:t>
      </w:r>
      <w:proofErr w:type="spellStart"/>
      <w:r>
        <w:t>Sheets</w:t>
      </w:r>
      <w:proofErr w:type="spellEnd"/>
      <w:r>
        <w:t>) dodatnim funkcionalnostima za evidenciju plodova, zaliha, kupaca i prodaje. Ova alternativa podrazumijeva korištenje poznatih alata bez potpune promjene infrastrukture.</w:t>
      </w:r>
    </w:p>
    <w:p w14:paraId="1B1F0E63" w14:textId="1177B732" w:rsidR="000363C6" w:rsidRDefault="000363C6" w:rsidP="000363C6"/>
    <w:p w14:paraId="38BBBABA" w14:textId="0ED000CB" w:rsidR="000363C6" w:rsidRDefault="000363C6" w:rsidP="000363C6">
      <w:pPr>
        <w:pStyle w:val="Naslov3"/>
      </w:pPr>
      <w:r w:rsidRPr="000363C6">
        <w:t xml:space="preserve"> </w:t>
      </w:r>
      <w:r>
        <w:t>Prednosti i mane</w:t>
      </w:r>
    </w:p>
    <w:p w14:paraId="37D7481C" w14:textId="77777777" w:rsidR="00893190" w:rsidRDefault="00893190" w:rsidP="00893190">
      <w:pPr>
        <w:spacing w:before="100" w:beforeAutospacing="1" w:after="100" w:afterAutospacing="1"/>
      </w:pPr>
      <w:r>
        <w:rPr>
          <w:rStyle w:val="Naglaeno"/>
        </w:rPr>
        <w:t>Prednosti:</w:t>
      </w:r>
    </w:p>
    <w:p w14:paraId="49EC7535" w14:textId="77777777" w:rsidR="00893190" w:rsidRDefault="00893190" w:rsidP="00893190">
      <w:pPr>
        <w:pStyle w:val="Odlomakpopisa"/>
        <w:numPr>
          <w:ilvl w:val="0"/>
          <w:numId w:val="28"/>
        </w:numPr>
        <w:spacing w:before="100" w:beforeAutospacing="1" w:after="100" w:afterAutospacing="1"/>
        <w:rPr>
          <w:lang w:eastAsia="hr-HR"/>
        </w:rPr>
      </w:pPr>
      <w:r>
        <w:rPr>
          <w:rStyle w:val="Naglaeno"/>
        </w:rPr>
        <w:t>Niži troškovi:</w:t>
      </w:r>
      <w:r>
        <w:t xml:space="preserve"> Zahtijeva manje ulaganja u odnosu na razvoj novog sustava.</w:t>
      </w:r>
    </w:p>
    <w:p w14:paraId="617C6FD6" w14:textId="77777777" w:rsidR="00893190" w:rsidRDefault="00893190" w:rsidP="00893190">
      <w:pPr>
        <w:pStyle w:val="Odlomakpopisa"/>
        <w:numPr>
          <w:ilvl w:val="0"/>
          <w:numId w:val="28"/>
        </w:numPr>
        <w:spacing w:before="100" w:beforeAutospacing="1" w:after="100" w:afterAutospacing="1"/>
        <w:rPr>
          <w:lang w:eastAsia="hr-HR"/>
        </w:rPr>
      </w:pPr>
      <w:r>
        <w:rPr>
          <w:rStyle w:val="Naglaeno"/>
        </w:rPr>
        <w:t>Brza implementacija:</w:t>
      </w:r>
      <w:r>
        <w:t xml:space="preserve"> S obzirom na poznatost alata, nadogradnja može biti provedena relativno brzo.</w:t>
      </w:r>
    </w:p>
    <w:p w14:paraId="69441AA6" w14:textId="3EF1E8CA" w:rsidR="00893190" w:rsidRDefault="00893190" w:rsidP="00893190">
      <w:pPr>
        <w:pStyle w:val="Odlomakpopisa"/>
        <w:numPr>
          <w:ilvl w:val="0"/>
          <w:numId w:val="28"/>
        </w:numPr>
        <w:spacing w:before="100" w:beforeAutospacing="1" w:after="100" w:afterAutospacing="1"/>
        <w:rPr>
          <w:lang w:eastAsia="hr-HR"/>
        </w:rPr>
      </w:pPr>
      <w:r>
        <w:rPr>
          <w:rStyle w:val="Naglaeno"/>
        </w:rPr>
        <w:t>Minimalno prekidanje rada:</w:t>
      </w:r>
      <w:r>
        <w:t xml:space="preserve"> Korisnici već koriste slične alate, pa je prijelaz jednostavniji.</w:t>
      </w:r>
    </w:p>
    <w:p w14:paraId="21036F04" w14:textId="77777777" w:rsidR="00893190" w:rsidRDefault="00893190" w:rsidP="00893190">
      <w:pPr>
        <w:spacing w:before="100" w:beforeAutospacing="1" w:after="100" w:afterAutospacing="1"/>
      </w:pPr>
      <w:r>
        <w:rPr>
          <w:rStyle w:val="Naglaeno"/>
        </w:rPr>
        <w:t>Mane:</w:t>
      </w:r>
    </w:p>
    <w:p w14:paraId="78F10FD4" w14:textId="77777777" w:rsidR="00893190" w:rsidRDefault="00893190" w:rsidP="00893190">
      <w:pPr>
        <w:pStyle w:val="Odlomakpopisa"/>
        <w:numPr>
          <w:ilvl w:val="0"/>
          <w:numId w:val="29"/>
        </w:numPr>
        <w:spacing w:before="100" w:beforeAutospacing="1" w:after="100" w:afterAutospacing="1"/>
      </w:pPr>
      <w:r>
        <w:rPr>
          <w:rStyle w:val="Naglaeno"/>
        </w:rPr>
        <w:t>Ograničena fleksibilnost:</w:t>
      </w:r>
      <w:r>
        <w:t xml:space="preserve"> Postojeći alati možda neće omogućiti napredne funkcionalnosti.</w:t>
      </w:r>
    </w:p>
    <w:p w14:paraId="5F0D44B7" w14:textId="77777777" w:rsidR="00893190" w:rsidRDefault="00893190" w:rsidP="00893190">
      <w:pPr>
        <w:pStyle w:val="Odlomakpopisa"/>
        <w:numPr>
          <w:ilvl w:val="0"/>
          <w:numId w:val="29"/>
        </w:numPr>
        <w:spacing w:before="100" w:beforeAutospacing="1" w:after="100" w:afterAutospacing="1"/>
      </w:pPr>
      <w:r>
        <w:rPr>
          <w:rStyle w:val="Naglaeno"/>
        </w:rPr>
        <w:t>Tehnička ograničenja:</w:t>
      </w:r>
      <w:r>
        <w:t xml:space="preserve"> Moguće su poteškoće pri integraciji i povezivanju podataka.</w:t>
      </w:r>
    </w:p>
    <w:p w14:paraId="74BF520E" w14:textId="23DFE2D1" w:rsidR="00893190" w:rsidRDefault="00893190" w:rsidP="00893190">
      <w:pPr>
        <w:pStyle w:val="Odlomakpopisa"/>
        <w:numPr>
          <w:ilvl w:val="0"/>
          <w:numId w:val="29"/>
        </w:numPr>
        <w:spacing w:before="100" w:beforeAutospacing="1" w:after="100" w:afterAutospacing="1"/>
      </w:pPr>
      <w:r>
        <w:rPr>
          <w:rStyle w:val="Naglaeno"/>
        </w:rPr>
        <w:t>Održavanje i sigurnost:</w:t>
      </w:r>
      <w:r>
        <w:t xml:space="preserve"> Nedostatak centralizacije može otežati sigurnost podataka i dugoročno održavanje.</w:t>
      </w:r>
    </w:p>
    <w:p w14:paraId="0FD47D0E" w14:textId="454B5CDF" w:rsidR="000363C6" w:rsidRDefault="000363C6" w:rsidP="000363C6">
      <w:pPr>
        <w:rPr>
          <w:rStyle w:val="Naglaeno"/>
        </w:rPr>
      </w:pPr>
    </w:p>
    <w:p w14:paraId="7736BD70" w14:textId="77777777" w:rsidR="000363C6" w:rsidRDefault="000363C6" w:rsidP="000363C6">
      <w:pPr>
        <w:rPr>
          <w:rStyle w:val="Naglaeno"/>
        </w:rPr>
      </w:pPr>
    </w:p>
    <w:p w14:paraId="32775E73" w14:textId="61951BBD" w:rsidR="0063251C" w:rsidRDefault="0063251C" w:rsidP="0063251C">
      <w:pPr>
        <w:pStyle w:val="Naslov2"/>
        <w:rPr>
          <w:rStyle w:val="Naglaeno"/>
          <w:b/>
          <w:bCs w:val="0"/>
        </w:rPr>
      </w:pPr>
      <w:r w:rsidRPr="0063251C">
        <w:rPr>
          <w:rStyle w:val="Naglaeno"/>
          <w:b/>
          <w:bCs w:val="0"/>
        </w:rPr>
        <w:t xml:space="preserve">Alternativa 2: </w:t>
      </w:r>
      <w:r w:rsidR="000363C6">
        <w:t>Izrada Vlastitog Softverskog Rješenja</w:t>
      </w:r>
    </w:p>
    <w:p w14:paraId="6073A84E" w14:textId="77777777" w:rsidR="000363C6" w:rsidRPr="000363C6" w:rsidRDefault="000363C6" w:rsidP="000363C6"/>
    <w:p w14:paraId="09FA4325" w14:textId="04EF8991" w:rsidR="0063251C" w:rsidRDefault="0063251C" w:rsidP="0063251C">
      <w:pPr>
        <w:pStyle w:val="Naslov3"/>
      </w:pPr>
      <w:r>
        <w:t>Opis</w:t>
      </w:r>
    </w:p>
    <w:p w14:paraId="707F9639" w14:textId="77777777" w:rsidR="00893190" w:rsidRDefault="00893190" w:rsidP="00893190">
      <w:pPr>
        <w:spacing w:before="100" w:beforeAutospacing="1" w:after="100" w:afterAutospacing="1"/>
        <w:rPr>
          <w:lang w:eastAsia="hr-HR"/>
        </w:rPr>
      </w:pPr>
      <w:r>
        <w:t>Izrada vlastitog softvera podrazumijeva razvoj potpuno nove aplikacije prilagođene specifičnim potrebama voćarskog gospodarstva. Sustav će uključivati module za upravljanje plodovima, zalihama, kupcima, distributerima i financijama.</w:t>
      </w:r>
    </w:p>
    <w:p w14:paraId="5B922F37" w14:textId="77777777" w:rsidR="000363C6" w:rsidRDefault="000363C6" w:rsidP="000363C6">
      <w:pPr>
        <w:rPr>
          <w:rStyle w:val="Naglaeno"/>
        </w:rPr>
      </w:pPr>
    </w:p>
    <w:p w14:paraId="625F523A" w14:textId="5820246D" w:rsidR="0063251C" w:rsidRDefault="0063251C" w:rsidP="0063251C">
      <w:pPr>
        <w:pStyle w:val="Naslov3"/>
      </w:pPr>
      <w:r>
        <w:t>Prednosti i mane</w:t>
      </w:r>
    </w:p>
    <w:p w14:paraId="03B16842" w14:textId="77777777" w:rsidR="00893190" w:rsidRDefault="00893190" w:rsidP="00893190">
      <w:pPr>
        <w:spacing w:before="100" w:beforeAutospacing="1" w:after="100" w:afterAutospacing="1"/>
      </w:pPr>
      <w:r>
        <w:rPr>
          <w:rStyle w:val="Naglaeno"/>
        </w:rPr>
        <w:t>Prednosti:</w:t>
      </w:r>
    </w:p>
    <w:p w14:paraId="55E210B0" w14:textId="77777777" w:rsidR="00893190" w:rsidRDefault="00893190" w:rsidP="00893190">
      <w:pPr>
        <w:pStyle w:val="Odlomakpopisa"/>
        <w:numPr>
          <w:ilvl w:val="0"/>
          <w:numId w:val="30"/>
        </w:numPr>
        <w:spacing w:before="100" w:beforeAutospacing="1" w:after="100" w:afterAutospacing="1"/>
        <w:rPr>
          <w:lang w:eastAsia="hr-HR"/>
        </w:rPr>
      </w:pPr>
      <w:r>
        <w:rPr>
          <w:rStyle w:val="Naglaeno"/>
        </w:rPr>
        <w:t>Fleksibilnost:</w:t>
      </w:r>
      <w:r>
        <w:t xml:space="preserve"> Sustav se može u potpunosti prilagoditi potrebama voćarskog poslovanja.</w:t>
      </w:r>
    </w:p>
    <w:p w14:paraId="768482C1" w14:textId="54B8F028" w:rsidR="00893190" w:rsidRDefault="00893190" w:rsidP="00893190">
      <w:pPr>
        <w:pStyle w:val="Odlomakpopisa"/>
        <w:numPr>
          <w:ilvl w:val="0"/>
          <w:numId w:val="30"/>
        </w:numPr>
        <w:spacing w:before="100" w:beforeAutospacing="1" w:after="100" w:afterAutospacing="1"/>
        <w:rPr>
          <w:lang w:eastAsia="hr-HR"/>
        </w:rPr>
      </w:pPr>
      <w:r>
        <w:rPr>
          <w:rStyle w:val="Naglaeno"/>
        </w:rPr>
        <w:lastRenderedPageBreak/>
        <w:t>Potpuna kontrola:</w:t>
      </w:r>
      <w:r>
        <w:t xml:space="preserve"> Gospodarstvo zadržava punu kontrolu nad razvojem, funkcionalnostima i podacima.</w:t>
      </w:r>
      <w:r>
        <w:br/>
        <w:t xml:space="preserve">• </w:t>
      </w:r>
      <w:r>
        <w:rPr>
          <w:rStyle w:val="Naglaeno"/>
        </w:rPr>
        <w:t>Skalabilnost:</w:t>
      </w:r>
      <w:r>
        <w:t xml:space="preserve"> Sustav se može proširivati s rastom poslovanja (npr. više korisnika, više plodova, više tržišta).</w:t>
      </w:r>
    </w:p>
    <w:p w14:paraId="2C7DDEE5" w14:textId="77777777" w:rsidR="00893190" w:rsidRDefault="00893190" w:rsidP="00893190">
      <w:pPr>
        <w:spacing w:before="100" w:beforeAutospacing="1" w:after="100" w:afterAutospacing="1"/>
      </w:pPr>
      <w:r>
        <w:rPr>
          <w:rStyle w:val="Naglaeno"/>
        </w:rPr>
        <w:t>Mane:</w:t>
      </w:r>
    </w:p>
    <w:p w14:paraId="27F3A536" w14:textId="77777777" w:rsidR="00893190" w:rsidRDefault="00893190" w:rsidP="00893190">
      <w:pPr>
        <w:pStyle w:val="Odlomakpopisa"/>
        <w:numPr>
          <w:ilvl w:val="0"/>
          <w:numId w:val="31"/>
        </w:numPr>
        <w:spacing w:before="100" w:beforeAutospacing="1" w:after="100" w:afterAutospacing="1"/>
      </w:pPr>
      <w:r>
        <w:rPr>
          <w:rStyle w:val="Naglaeno"/>
        </w:rPr>
        <w:t>Visoki troškovi:</w:t>
      </w:r>
      <w:r>
        <w:t xml:space="preserve"> Zahtijeva veće početne investicije u razvoj i infrastrukturu.</w:t>
      </w:r>
    </w:p>
    <w:p w14:paraId="19FE77D1" w14:textId="77777777" w:rsidR="00893190" w:rsidRDefault="00893190" w:rsidP="00893190">
      <w:pPr>
        <w:pStyle w:val="Odlomakpopisa"/>
        <w:numPr>
          <w:ilvl w:val="0"/>
          <w:numId w:val="31"/>
        </w:numPr>
        <w:spacing w:before="100" w:beforeAutospacing="1" w:after="100" w:afterAutospacing="1"/>
      </w:pPr>
      <w:r>
        <w:rPr>
          <w:rStyle w:val="Naglaeno"/>
        </w:rPr>
        <w:t>Dugotrajan razvoj:</w:t>
      </w:r>
      <w:r>
        <w:t xml:space="preserve"> Potrebno je više vremena za analizu, dizajn, implementaciju i testiranje.</w:t>
      </w:r>
    </w:p>
    <w:p w14:paraId="54990F76" w14:textId="3FAAE420" w:rsidR="00893190" w:rsidRDefault="00893190" w:rsidP="00893190">
      <w:pPr>
        <w:pStyle w:val="Odlomakpopisa"/>
        <w:numPr>
          <w:ilvl w:val="0"/>
          <w:numId w:val="31"/>
        </w:numPr>
        <w:spacing w:before="100" w:beforeAutospacing="1" w:after="100" w:afterAutospacing="1"/>
      </w:pPr>
      <w:r>
        <w:rPr>
          <w:rStyle w:val="Naglaeno"/>
        </w:rPr>
        <w:t>Stalno održavanje:</w:t>
      </w:r>
      <w:r>
        <w:t xml:space="preserve"> Vlastiti softver zahtijeva resurse za podršku, sigurnost i ažuriranja.</w:t>
      </w:r>
    </w:p>
    <w:p w14:paraId="4DEE5BFF" w14:textId="4C4C1D4D" w:rsidR="0063251C" w:rsidRDefault="0063251C" w:rsidP="0063251C">
      <w:pPr>
        <w:rPr>
          <w:b/>
          <w:bCs/>
        </w:rPr>
      </w:pPr>
    </w:p>
    <w:p w14:paraId="1F0D00BF" w14:textId="3DF93C01" w:rsidR="0063251C" w:rsidRDefault="0063251C" w:rsidP="0063251C">
      <w:pPr>
        <w:pStyle w:val="Naslov2"/>
      </w:pPr>
      <w:proofErr w:type="spellStart"/>
      <w:r>
        <w:t>Alterntiva</w:t>
      </w:r>
      <w:proofErr w:type="spellEnd"/>
      <w:r>
        <w:t xml:space="preserve"> 3:</w:t>
      </w:r>
      <w:r w:rsidR="000363C6" w:rsidRPr="000363C6">
        <w:t xml:space="preserve"> </w:t>
      </w:r>
      <w:r w:rsidR="000363C6">
        <w:t>Nabava Gotovog Softverskog Rješenja</w:t>
      </w:r>
    </w:p>
    <w:p w14:paraId="5E5A8DC4" w14:textId="3933A313" w:rsidR="0063251C" w:rsidRDefault="0063251C" w:rsidP="0063251C">
      <w:pPr>
        <w:pStyle w:val="Naslov3"/>
      </w:pPr>
      <w:r>
        <w:t>Opis</w:t>
      </w:r>
    </w:p>
    <w:p w14:paraId="53681178" w14:textId="77777777" w:rsidR="00893190" w:rsidRDefault="00893190" w:rsidP="00893190">
      <w:pPr>
        <w:spacing w:before="100" w:beforeAutospacing="1" w:after="100" w:afterAutospacing="1"/>
        <w:rPr>
          <w:lang w:eastAsia="hr-HR"/>
        </w:rPr>
      </w:pPr>
      <w:r>
        <w:t>Nabava gotovog softverskog rješenja podrazumijeva kupnju i implementaciju postojećeg rješenja koje je razvijeno za poljoprivredu ili voćarsku industriju, a koje već nudi funkcionalnosti poput upravljanja zalihama i narudžbama.</w:t>
      </w:r>
    </w:p>
    <w:p w14:paraId="1A3958CA" w14:textId="77777777" w:rsidR="000363C6" w:rsidRDefault="000363C6" w:rsidP="0063251C">
      <w:pPr>
        <w:rPr>
          <w:b/>
          <w:bCs/>
        </w:rPr>
      </w:pPr>
    </w:p>
    <w:p w14:paraId="74409282" w14:textId="5386CA50" w:rsidR="00C74135" w:rsidRDefault="00C74135" w:rsidP="00C74135">
      <w:pPr>
        <w:pStyle w:val="Naslov3"/>
      </w:pPr>
      <w:r>
        <w:t>Prednosti i mane</w:t>
      </w:r>
    </w:p>
    <w:p w14:paraId="6BB73CE4" w14:textId="77777777" w:rsidR="00893190" w:rsidRDefault="00893190" w:rsidP="00893190">
      <w:pPr>
        <w:spacing w:before="100" w:beforeAutospacing="1" w:after="100" w:afterAutospacing="1"/>
      </w:pPr>
      <w:r>
        <w:rPr>
          <w:rStyle w:val="Naglaeno"/>
        </w:rPr>
        <w:t>Prednosti:</w:t>
      </w:r>
    </w:p>
    <w:p w14:paraId="358483DF" w14:textId="77777777" w:rsidR="00893190" w:rsidRDefault="00893190" w:rsidP="00893190">
      <w:pPr>
        <w:pStyle w:val="Odlomakpopisa"/>
        <w:numPr>
          <w:ilvl w:val="0"/>
          <w:numId w:val="32"/>
        </w:numPr>
        <w:spacing w:before="100" w:beforeAutospacing="1" w:after="100" w:afterAutospacing="1"/>
        <w:rPr>
          <w:lang w:eastAsia="hr-HR"/>
        </w:rPr>
      </w:pPr>
      <w:r>
        <w:rPr>
          <w:rStyle w:val="Naglaeno"/>
        </w:rPr>
        <w:t>Niži početni troškovi:</w:t>
      </w:r>
      <w:r>
        <w:t xml:space="preserve"> Gotova rješenja obično su pristupačnija od razvoja novog softvera.</w:t>
      </w:r>
    </w:p>
    <w:p w14:paraId="531F8DB7" w14:textId="77777777" w:rsidR="00893190" w:rsidRDefault="00893190" w:rsidP="00893190">
      <w:pPr>
        <w:pStyle w:val="Odlomakpopisa"/>
        <w:numPr>
          <w:ilvl w:val="0"/>
          <w:numId w:val="32"/>
        </w:numPr>
        <w:spacing w:before="100" w:beforeAutospacing="1" w:after="100" w:afterAutospacing="1"/>
        <w:rPr>
          <w:lang w:eastAsia="hr-HR"/>
        </w:rPr>
      </w:pPr>
      <w:r>
        <w:rPr>
          <w:rStyle w:val="Naglaeno"/>
        </w:rPr>
        <w:t>Brza implementacija:</w:t>
      </w:r>
      <w:r>
        <w:t xml:space="preserve"> Sustav se može početi koristiti gotovo odmah nakon kupnje.</w:t>
      </w:r>
    </w:p>
    <w:p w14:paraId="60834C83" w14:textId="2172FB4D" w:rsidR="00893190" w:rsidRDefault="00893190" w:rsidP="00893190">
      <w:pPr>
        <w:pStyle w:val="Odlomakpopisa"/>
        <w:numPr>
          <w:ilvl w:val="0"/>
          <w:numId w:val="32"/>
        </w:numPr>
        <w:spacing w:before="100" w:beforeAutospacing="1" w:after="100" w:afterAutospacing="1"/>
        <w:rPr>
          <w:lang w:eastAsia="hr-HR"/>
        </w:rPr>
      </w:pPr>
      <w:r>
        <w:rPr>
          <w:rStyle w:val="Naglaeno"/>
        </w:rPr>
        <w:t>Podrška i ažuriranja:</w:t>
      </w:r>
      <w:r>
        <w:t xml:space="preserve"> Dobavljač osigurava održavanje, sigurnosne zakrpe i razvoj novih verzija.</w:t>
      </w:r>
    </w:p>
    <w:p w14:paraId="4DE443D2" w14:textId="77777777" w:rsidR="00893190" w:rsidRDefault="00893190" w:rsidP="00893190">
      <w:pPr>
        <w:spacing w:before="100" w:beforeAutospacing="1" w:after="100" w:afterAutospacing="1"/>
      </w:pPr>
      <w:r>
        <w:rPr>
          <w:rStyle w:val="Naglaeno"/>
        </w:rPr>
        <w:t>Mane:</w:t>
      </w:r>
    </w:p>
    <w:p w14:paraId="3018EA6F" w14:textId="77777777" w:rsidR="00893190" w:rsidRDefault="00893190" w:rsidP="00893190">
      <w:pPr>
        <w:pStyle w:val="Odlomakpopisa"/>
        <w:numPr>
          <w:ilvl w:val="0"/>
          <w:numId w:val="33"/>
        </w:numPr>
        <w:spacing w:before="100" w:beforeAutospacing="1" w:after="100" w:afterAutospacing="1"/>
      </w:pPr>
      <w:r>
        <w:rPr>
          <w:rStyle w:val="Naglaeno"/>
        </w:rPr>
        <w:t>Ograničena prilagodba:</w:t>
      </w:r>
      <w:r>
        <w:t xml:space="preserve"> Sustav možda neće odgovarati specifičnim potrebama gospodarstva.</w:t>
      </w:r>
    </w:p>
    <w:p w14:paraId="6A700421" w14:textId="77777777" w:rsidR="00893190" w:rsidRDefault="00893190" w:rsidP="00893190">
      <w:pPr>
        <w:pStyle w:val="Odlomakpopisa"/>
        <w:numPr>
          <w:ilvl w:val="0"/>
          <w:numId w:val="33"/>
        </w:numPr>
        <w:spacing w:before="100" w:beforeAutospacing="1" w:after="100" w:afterAutospacing="1"/>
      </w:pPr>
      <w:r>
        <w:rPr>
          <w:rStyle w:val="Naglaeno"/>
        </w:rPr>
        <w:t>Moguća neskladnost:</w:t>
      </w:r>
      <w:r>
        <w:t xml:space="preserve"> Postoji rizik da sustav neće biti kompatibilan s postojećim procesima.</w:t>
      </w:r>
    </w:p>
    <w:p w14:paraId="281B28D0" w14:textId="70B4FD8D" w:rsidR="00893190" w:rsidRDefault="00893190" w:rsidP="00893190">
      <w:pPr>
        <w:pStyle w:val="Odlomakpopisa"/>
        <w:numPr>
          <w:ilvl w:val="0"/>
          <w:numId w:val="33"/>
        </w:numPr>
        <w:spacing w:before="100" w:beforeAutospacing="1" w:after="100" w:afterAutospacing="1"/>
      </w:pPr>
      <w:r>
        <w:rPr>
          <w:rStyle w:val="Naglaeno"/>
        </w:rPr>
        <w:t>Dodatni troškovi:</w:t>
      </w:r>
      <w:r>
        <w:t xml:space="preserve"> Prilagodbe, korisnička podrška i dodatni moduli mogu dodatno povećati ukupne troškove.</w:t>
      </w:r>
    </w:p>
    <w:p w14:paraId="16693BDD" w14:textId="77777777" w:rsidR="00CD6802" w:rsidRDefault="00CD6802" w:rsidP="00AC02E8">
      <w:pPr>
        <w:pStyle w:val="Odlomakpopisa"/>
      </w:pPr>
    </w:p>
    <w:p w14:paraId="318AED56" w14:textId="77777777" w:rsidR="00284C66" w:rsidRPr="00C74135" w:rsidRDefault="00284C66" w:rsidP="00284C66">
      <w:pPr>
        <w:ind w:left="720"/>
        <w:rPr>
          <w:b/>
          <w:bCs/>
        </w:rPr>
      </w:pPr>
    </w:p>
    <w:p w14:paraId="5C22530F" w14:textId="62C89153" w:rsidR="007F7D23" w:rsidRDefault="007F7D23" w:rsidP="007F7D23">
      <w:pPr>
        <w:rPr>
          <w:b/>
        </w:rPr>
      </w:pPr>
      <w:r w:rsidRPr="007F7D23">
        <w:rPr>
          <w:b/>
        </w:rPr>
        <w:t>3.</w:t>
      </w:r>
      <w:r w:rsidR="00893190">
        <w:rPr>
          <w:b/>
        </w:rPr>
        <w:t>4</w:t>
      </w:r>
      <w:r w:rsidRPr="007F7D23">
        <w:rPr>
          <w:b/>
        </w:rPr>
        <w:t xml:space="preserve"> Usporedba alternativa</w:t>
      </w:r>
    </w:p>
    <w:p w14:paraId="2AA92F5E" w14:textId="77777777" w:rsidR="00B67AB3" w:rsidRDefault="00B67AB3" w:rsidP="007F7D23">
      <w:pPr>
        <w:rPr>
          <w:b/>
        </w:rPr>
      </w:pPr>
    </w:p>
    <w:p w14:paraId="49759DB1" w14:textId="4365107A" w:rsidR="00C80B2D" w:rsidRDefault="000363C6" w:rsidP="00C80B2D">
      <w:r>
        <w:t xml:space="preserve">Za usporedbu alternativa koristit ćemo sljedeće kriterije: </w:t>
      </w:r>
      <w:r w:rsidR="00AC02E8">
        <w:t xml:space="preserve">razvoj, implementacija, održavanje, edukacija osoblja i </w:t>
      </w:r>
      <w:r w:rsidR="00893190">
        <w:t>troškovi.</w:t>
      </w:r>
    </w:p>
    <w:p w14:paraId="5DBD4A75" w14:textId="41DE5B45" w:rsidR="00B67AB3" w:rsidRDefault="00B67AB3" w:rsidP="00C80B2D"/>
    <w:p w14:paraId="0A604E12" w14:textId="77777777" w:rsidR="00B67AB3" w:rsidRDefault="00B67AB3" w:rsidP="00C80B2D"/>
    <w:tbl>
      <w:tblPr>
        <w:tblStyle w:val="Svijetlatablicapopisa1"/>
        <w:tblW w:w="9192" w:type="dxa"/>
        <w:tblLook w:val="04A0" w:firstRow="1" w:lastRow="0" w:firstColumn="1" w:lastColumn="0" w:noHBand="0" w:noVBand="1"/>
      </w:tblPr>
      <w:tblGrid>
        <w:gridCol w:w="2298"/>
        <w:gridCol w:w="2298"/>
        <w:gridCol w:w="2298"/>
        <w:gridCol w:w="2298"/>
      </w:tblGrid>
      <w:tr w:rsidR="00B67AB3" w14:paraId="5DDA99E9" w14:textId="77777777" w:rsidTr="00B67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0B36E14D" w14:textId="143B59CE" w:rsidR="00B67AB3" w:rsidRDefault="00B67AB3" w:rsidP="00C80B2D">
            <w:r>
              <w:t>Kriterij</w:t>
            </w:r>
          </w:p>
        </w:tc>
        <w:tc>
          <w:tcPr>
            <w:tcW w:w="2298" w:type="dxa"/>
          </w:tcPr>
          <w:p w14:paraId="536E0709" w14:textId="4931BFAC" w:rsidR="00B67AB3" w:rsidRDefault="00B67AB3" w:rsidP="00C80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Nadogradnja Postojećeg Sustava</w:t>
            </w:r>
          </w:p>
        </w:tc>
        <w:tc>
          <w:tcPr>
            <w:tcW w:w="2298" w:type="dxa"/>
          </w:tcPr>
          <w:p w14:paraId="3F10C9B9" w14:textId="6F3906D7" w:rsidR="00B67AB3" w:rsidRDefault="00B67AB3" w:rsidP="00C80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Izrada Vlastitog Softvera</w:t>
            </w:r>
          </w:p>
        </w:tc>
        <w:tc>
          <w:tcPr>
            <w:tcW w:w="2298" w:type="dxa"/>
          </w:tcPr>
          <w:p w14:paraId="021795CD" w14:textId="64434C35" w:rsidR="00B67AB3" w:rsidRDefault="00B67AB3" w:rsidP="00C80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Nabava Gotovog Softvera</w:t>
            </w:r>
          </w:p>
        </w:tc>
      </w:tr>
      <w:tr w:rsidR="00B67AB3" w14:paraId="21FC4B09" w14:textId="77777777" w:rsidTr="00B6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264F6194" w14:textId="027EC125" w:rsidR="00B67AB3" w:rsidRDefault="00AC02E8" w:rsidP="00C80B2D">
            <w:r>
              <w:t>Razvoj</w:t>
            </w:r>
          </w:p>
        </w:tc>
        <w:tc>
          <w:tcPr>
            <w:tcW w:w="2298" w:type="dxa"/>
          </w:tcPr>
          <w:p w14:paraId="4E5F44C1" w14:textId="1A73D12F" w:rsidR="00B67AB3" w:rsidRDefault="00AC02E8" w:rsidP="00C8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Srednje</w:t>
            </w:r>
          </w:p>
        </w:tc>
        <w:tc>
          <w:tcPr>
            <w:tcW w:w="2298" w:type="dxa"/>
          </w:tcPr>
          <w:p w14:paraId="37DD7FB9" w14:textId="23CCFA6F" w:rsidR="00B67AB3" w:rsidRDefault="00B67AB3" w:rsidP="00C8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Visok</w:t>
            </w:r>
            <w:r w:rsidR="00AC02E8">
              <w:t>o</w:t>
            </w:r>
          </w:p>
        </w:tc>
        <w:tc>
          <w:tcPr>
            <w:tcW w:w="2298" w:type="dxa"/>
          </w:tcPr>
          <w:p w14:paraId="4779AD5B" w14:textId="48D10470" w:rsidR="00B67AB3" w:rsidRDefault="00AC02E8" w:rsidP="00C8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Nisko</w:t>
            </w:r>
          </w:p>
        </w:tc>
      </w:tr>
      <w:tr w:rsidR="00B67AB3" w14:paraId="69775D5E" w14:textId="77777777" w:rsidTr="00B67AB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66D75CFA" w14:textId="4654B96F" w:rsidR="00B67AB3" w:rsidRDefault="00AC02E8" w:rsidP="00C80B2D">
            <w:r>
              <w:lastRenderedPageBreak/>
              <w:t>Implementacija</w:t>
            </w:r>
          </w:p>
        </w:tc>
        <w:tc>
          <w:tcPr>
            <w:tcW w:w="2298" w:type="dxa"/>
          </w:tcPr>
          <w:p w14:paraId="6F16D250" w14:textId="26C6B4E3" w:rsidR="00B67AB3" w:rsidRDefault="00AC02E8" w:rsidP="00C8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Srednje</w:t>
            </w:r>
          </w:p>
        </w:tc>
        <w:tc>
          <w:tcPr>
            <w:tcW w:w="2298" w:type="dxa"/>
          </w:tcPr>
          <w:p w14:paraId="598F2BB1" w14:textId="471EA7B2" w:rsidR="00B67AB3" w:rsidRDefault="00B67AB3" w:rsidP="00C8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Visok</w:t>
            </w:r>
            <w:r w:rsidR="00AC02E8">
              <w:t>o</w:t>
            </w:r>
          </w:p>
        </w:tc>
        <w:tc>
          <w:tcPr>
            <w:tcW w:w="2298" w:type="dxa"/>
          </w:tcPr>
          <w:p w14:paraId="648BFD0A" w14:textId="4B01EC74" w:rsidR="00B67AB3" w:rsidRDefault="00AC02E8" w:rsidP="00C8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Nisko</w:t>
            </w:r>
          </w:p>
        </w:tc>
      </w:tr>
      <w:tr w:rsidR="00B67AB3" w14:paraId="043B2E71" w14:textId="77777777" w:rsidTr="00B6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2345DF34" w14:textId="7AD8C7F8" w:rsidR="00B67AB3" w:rsidRDefault="00AC02E8" w:rsidP="00C80B2D">
            <w:r>
              <w:t>Održavanje</w:t>
            </w:r>
          </w:p>
        </w:tc>
        <w:tc>
          <w:tcPr>
            <w:tcW w:w="2298" w:type="dxa"/>
          </w:tcPr>
          <w:p w14:paraId="4A9091A0" w14:textId="16FC3D29" w:rsidR="00B67AB3" w:rsidRDefault="00AC02E8" w:rsidP="00C8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Srednje</w:t>
            </w:r>
          </w:p>
        </w:tc>
        <w:tc>
          <w:tcPr>
            <w:tcW w:w="2298" w:type="dxa"/>
          </w:tcPr>
          <w:p w14:paraId="272F88C2" w14:textId="253F5D8F" w:rsidR="00B67AB3" w:rsidRDefault="00AC02E8" w:rsidP="00C8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Nisko</w:t>
            </w:r>
          </w:p>
        </w:tc>
        <w:tc>
          <w:tcPr>
            <w:tcW w:w="2298" w:type="dxa"/>
          </w:tcPr>
          <w:p w14:paraId="659E47F3" w14:textId="1F1B22F1" w:rsidR="00B67AB3" w:rsidRDefault="00B67AB3" w:rsidP="00C8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Srednje</w:t>
            </w:r>
          </w:p>
        </w:tc>
      </w:tr>
      <w:tr w:rsidR="00B67AB3" w14:paraId="30C6A490" w14:textId="77777777" w:rsidTr="00B67AB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6D714D82" w14:textId="76250CC6" w:rsidR="00B67AB3" w:rsidRDefault="00AC02E8" w:rsidP="00C80B2D">
            <w:r>
              <w:t>Edukacija osoblja</w:t>
            </w:r>
          </w:p>
        </w:tc>
        <w:tc>
          <w:tcPr>
            <w:tcW w:w="2298" w:type="dxa"/>
          </w:tcPr>
          <w:p w14:paraId="2EB777BA" w14:textId="1EB0594A" w:rsidR="00B67AB3" w:rsidRDefault="00AC02E8" w:rsidP="00C8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Nisko</w:t>
            </w:r>
          </w:p>
        </w:tc>
        <w:tc>
          <w:tcPr>
            <w:tcW w:w="2298" w:type="dxa"/>
          </w:tcPr>
          <w:p w14:paraId="4F78EC04" w14:textId="5E5EFC77" w:rsidR="00B67AB3" w:rsidRDefault="00B67AB3" w:rsidP="00C8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Visoko</w:t>
            </w:r>
          </w:p>
        </w:tc>
        <w:tc>
          <w:tcPr>
            <w:tcW w:w="2298" w:type="dxa"/>
          </w:tcPr>
          <w:p w14:paraId="6D03404C" w14:textId="6A305313" w:rsidR="00B67AB3" w:rsidRDefault="00AC02E8" w:rsidP="00C8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Srednje</w:t>
            </w:r>
          </w:p>
        </w:tc>
      </w:tr>
      <w:tr w:rsidR="00B67AB3" w14:paraId="678DD100" w14:textId="77777777" w:rsidTr="00B6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4FA3F304" w14:textId="36D845F4" w:rsidR="00B67AB3" w:rsidRDefault="00AC02E8" w:rsidP="00C80B2D">
            <w:r>
              <w:t>Ukupni troškovi</w:t>
            </w:r>
          </w:p>
        </w:tc>
        <w:tc>
          <w:tcPr>
            <w:tcW w:w="2298" w:type="dxa"/>
          </w:tcPr>
          <w:p w14:paraId="5FAEBDF6" w14:textId="76547EB1" w:rsidR="00B67AB3" w:rsidRDefault="00AC02E8" w:rsidP="00C8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2,5 (srednje)</w:t>
            </w:r>
          </w:p>
        </w:tc>
        <w:tc>
          <w:tcPr>
            <w:tcW w:w="2298" w:type="dxa"/>
          </w:tcPr>
          <w:p w14:paraId="4DBA7A95" w14:textId="3187784A" w:rsidR="00B67AB3" w:rsidRDefault="00AC02E8" w:rsidP="00C8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3,25 (v</w:t>
            </w:r>
            <w:r w:rsidR="00B67AB3">
              <w:t>isok</w:t>
            </w:r>
            <w:r>
              <w:t>o)</w:t>
            </w:r>
          </w:p>
        </w:tc>
        <w:tc>
          <w:tcPr>
            <w:tcW w:w="2298" w:type="dxa"/>
          </w:tcPr>
          <w:p w14:paraId="05FD7568" w14:textId="4454823C" w:rsidR="00B67AB3" w:rsidRDefault="00AC02E8" w:rsidP="00C8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 (nisko)</w:t>
            </w:r>
          </w:p>
        </w:tc>
      </w:tr>
      <w:tr w:rsidR="00B67AB3" w14:paraId="0AF831B0" w14:textId="77777777" w:rsidTr="00B67AB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4697CC02" w14:textId="77777777" w:rsidR="00B67AB3" w:rsidRDefault="00B67AB3" w:rsidP="00C80B2D"/>
        </w:tc>
        <w:tc>
          <w:tcPr>
            <w:tcW w:w="2298" w:type="dxa"/>
          </w:tcPr>
          <w:p w14:paraId="487A4EDB" w14:textId="77777777" w:rsidR="00B67AB3" w:rsidRDefault="00B67AB3" w:rsidP="00C8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14:paraId="172FF124" w14:textId="77777777" w:rsidR="00B67AB3" w:rsidRDefault="00B67AB3" w:rsidP="00C8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14:paraId="2542B3CB" w14:textId="77777777" w:rsidR="00B67AB3" w:rsidRDefault="00B67AB3" w:rsidP="00C8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403DA1" w14:textId="7F998BBE" w:rsidR="000363C6" w:rsidRDefault="001963D6" w:rsidP="00C80B2D">
      <w:r>
        <w:t>Zaključak:</w:t>
      </w:r>
    </w:p>
    <w:p w14:paraId="4092F082" w14:textId="1FFA4C63" w:rsidR="001963D6" w:rsidRDefault="001963D6" w:rsidP="001963D6">
      <w:pPr>
        <w:pStyle w:val="Odlomakpopisa"/>
        <w:numPr>
          <w:ilvl w:val="0"/>
          <w:numId w:val="21"/>
        </w:numPr>
      </w:pPr>
      <w:r>
        <w:rPr>
          <w:b/>
          <w:bCs/>
        </w:rPr>
        <w:t>Izrada vlastitog sustava</w:t>
      </w:r>
      <w:r>
        <w:t xml:space="preserve"> donosi najviše troškove, ali pruža dugoročnu prilagodljivost i kontrolu</w:t>
      </w:r>
    </w:p>
    <w:p w14:paraId="60513CD1" w14:textId="105254B2" w:rsidR="001963D6" w:rsidRDefault="001963D6" w:rsidP="001963D6">
      <w:pPr>
        <w:pStyle w:val="Odlomakpopisa"/>
        <w:numPr>
          <w:ilvl w:val="0"/>
          <w:numId w:val="21"/>
        </w:numPr>
      </w:pPr>
      <w:r>
        <w:rPr>
          <w:b/>
          <w:bCs/>
        </w:rPr>
        <w:t xml:space="preserve">Nadogradnja postojećeg sustava </w:t>
      </w:r>
      <w:r>
        <w:t>predstavlja srednji trošak, ali može biti opterećujuće zbog starijih tehnologija</w:t>
      </w:r>
    </w:p>
    <w:p w14:paraId="4187DF32" w14:textId="765A67FA" w:rsidR="001963D6" w:rsidRDefault="001963D6" w:rsidP="001963D6">
      <w:pPr>
        <w:pStyle w:val="Odlomakpopisa"/>
        <w:numPr>
          <w:ilvl w:val="0"/>
          <w:numId w:val="21"/>
        </w:numPr>
      </w:pPr>
      <w:r>
        <w:rPr>
          <w:b/>
          <w:bCs/>
        </w:rPr>
        <w:t xml:space="preserve">Nabava gotovog rješenja </w:t>
      </w:r>
      <w:r>
        <w:t>donosi najmanje troškove, ali s ograničenom fleksibilnošću i prilagodljivošću.</w:t>
      </w:r>
    </w:p>
    <w:p w14:paraId="402F67CB" w14:textId="6CF9F088" w:rsidR="00C80B2D" w:rsidRDefault="00C80B2D" w:rsidP="00C80B2D"/>
    <w:p w14:paraId="2107B225" w14:textId="77777777" w:rsidR="00960ACA" w:rsidRDefault="00960ACA" w:rsidP="00960ACA"/>
    <w:p w14:paraId="3F49E792" w14:textId="77777777" w:rsidR="00960ACA" w:rsidRDefault="00960ACA" w:rsidP="00960ACA">
      <w:pPr>
        <w:rPr>
          <w:b/>
          <w:bCs/>
        </w:rPr>
      </w:pPr>
    </w:p>
    <w:p w14:paraId="35337A5B" w14:textId="63B1F261" w:rsidR="00960ACA" w:rsidRDefault="00960ACA" w:rsidP="00960ACA">
      <w:pPr>
        <w:pStyle w:val="Naslov1"/>
        <w:rPr>
          <w:kern w:val="0"/>
        </w:rPr>
      </w:pPr>
      <w:r>
        <w:rPr>
          <w:kern w:val="0"/>
        </w:rPr>
        <w:t>Dodaci</w:t>
      </w:r>
    </w:p>
    <w:p w14:paraId="3CAC67FA" w14:textId="38C69CB5" w:rsidR="00CD6802" w:rsidRDefault="00CD6802" w:rsidP="00CD6802">
      <w:pPr>
        <w:pStyle w:val="Naslov2"/>
      </w:pPr>
      <w:r>
        <w:t>Ponderirana alternativa</w:t>
      </w:r>
    </w:p>
    <w:p w14:paraId="36769675" w14:textId="07C2B1FE" w:rsidR="00CD6802" w:rsidRDefault="00CD6802" w:rsidP="00CD6802">
      <w:r>
        <w:t xml:space="preserve">Ovdje ćemo procijeniti tri ključne alternative: </w:t>
      </w:r>
      <w:r>
        <w:rPr>
          <w:rStyle w:val="Naglaeno"/>
        </w:rPr>
        <w:t>Nadogradnja postojećeg sustava</w:t>
      </w:r>
      <w:r>
        <w:t xml:space="preserve">, </w:t>
      </w:r>
      <w:r>
        <w:rPr>
          <w:rStyle w:val="Naglaeno"/>
        </w:rPr>
        <w:t>Izrada vlastitog softvera</w:t>
      </w:r>
      <w:r>
        <w:t xml:space="preserve"> i </w:t>
      </w:r>
      <w:r>
        <w:rPr>
          <w:rStyle w:val="Naglaeno"/>
        </w:rPr>
        <w:t>Nabava gotovog softvera</w:t>
      </w:r>
      <w:r>
        <w:t xml:space="preserve">. Analizirat ćemo ih prema nekoliko važnih karakteristika relevantnih za </w:t>
      </w:r>
      <w:r w:rsidR="00893190">
        <w:t>voćarstvo gospodarstvo.</w:t>
      </w:r>
    </w:p>
    <w:p w14:paraId="0A56D4BC" w14:textId="402BE9C4" w:rsidR="00CD6802" w:rsidRDefault="00CD6802" w:rsidP="00CD6802"/>
    <w:tbl>
      <w:tblPr>
        <w:tblStyle w:val="Tablicareetke2"/>
        <w:tblW w:w="0" w:type="auto"/>
        <w:tblLook w:val="04A0" w:firstRow="1" w:lastRow="0" w:firstColumn="1" w:lastColumn="0" w:noHBand="0" w:noVBand="1"/>
      </w:tblPr>
      <w:tblGrid>
        <w:gridCol w:w="1803"/>
        <w:gridCol w:w="1562"/>
        <w:gridCol w:w="241"/>
        <w:gridCol w:w="1803"/>
        <w:gridCol w:w="1803"/>
        <w:gridCol w:w="1804"/>
      </w:tblGrid>
      <w:tr w:rsidR="00CD6802" w14:paraId="3E8062AD" w14:textId="77777777" w:rsidTr="00222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9176F17" w14:textId="2A6FBF76" w:rsidR="00CD6802" w:rsidRDefault="00CD6802" w:rsidP="00CD6802">
            <w:r>
              <w:t>Karakteristika</w:t>
            </w:r>
          </w:p>
        </w:tc>
        <w:tc>
          <w:tcPr>
            <w:tcW w:w="1803" w:type="dxa"/>
            <w:gridSpan w:val="2"/>
          </w:tcPr>
          <w:p w14:paraId="030D9AB4" w14:textId="2867AC38" w:rsidR="00CD6802" w:rsidRDefault="00CD6802" w:rsidP="00CD68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1803" w:type="dxa"/>
          </w:tcPr>
          <w:p w14:paraId="3BF49A99" w14:textId="7CC2BC3B" w:rsidR="00CD6802" w:rsidRDefault="00CD6802" w:rsidP="00CD68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Ocjena: Nadogradnja</w:t>
            </w:r>
          </w:p>
        </w:tc>
        <w:tc>
          <w:tcPr>
            <w:tcW w:w="1803" w:type="dxa"/>
          </w:tcPr>
          <w:p w14:paraId="31DBA3B2" w14:textId="2B56498D" w:rsidR="00CD6802" w:rsidRDefault="00CD6802" w:rsidP="00CD68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Ocjena: Izrada Vlastitog Softvera</w:t>
            </w:r>
          </w:p>
        </w:tc>
        <w:tc>
          <w:tcPr>
            <w:tcW w:w="1804" w:type="dxa"/>
          </w:tcPr>
          <w:p w14:paraId="5223B26A" w14:textId="27FFBD48" w:rsidR="00CD6802" w:rsidRDefault="00CD6802" w:rsidP="00CD68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Ocjena: Nabava Gotovog Softvera</w:t>
            </w:r>
          </w:p>
        </w:tc>
      </w:tr>
      <w:tr w:rsidR="00CD6802" w14:paraId="22C98F5F" w14:textId="77777777" w:rsidTr="0022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E565C57" w14:textId="6ADC06A1" w:rsidR="00CD6802" w:rsidRDefault="00CD6802" w:rsidP="00CD6802">
            <w:r>
              <w:t>Operativna</w:t>
            </w:r>
          </w:p>
        </w:tc>
        <w:tc>
          <w:tcPr>
            <w:tcW w:w="1803" w:type="dxa"/>
            <w:gridSpan w:val="2"/>
          </w:tcPr>
          <w:p w14:paraId="3221591D" w14:textId="5382778C" w:rsidR="00CD6802" w:rsidRDefault="00893190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190">
              <w:t>Kako rješenje odgovara specifičnim operativnim potrebama voćarstva (upravljanje zalihama, prodaja).</w:t>
            </w:r>
          </w:p>
        </w:tc>
        <w:tc>
          <w:tcPr>
            <w:tcW w:w="1803" w:type="dxa"/>
          </w:tcPr>
          <w:p w14:paraId="7A24F943" w14:textId="77777777" w:rsidR="00CD6802" w:rsidRDefault="002224B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543A6FD" w14:textId="77777777" w:rsidR="00FB5CCE" w:rsidRDefault="00FB5CC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646967" w14:textId="1F9E8F1A" w:rsidR="00FB5CCE" w:rsidRDefault="00893190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  <w:sz w:val="20"/>
                <w:szCs w:val="20"/>
              </w:rPr>
              <w:t>(srednje)</w:t>
            </w:r>
          </w:p>
        </w:tc>
        <w:tc>
          <w:tcPr>
            <w:tcW w:w="1803" w:type="dxa"/>
          </w:tcPr>
          <w:p w14:paraId="4F12AC74" w14:textId="77777777" w:rsidR="00CD6802" w:rsidRDefault="002224B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2677D421" w14:textId="77777777" w:rsidR="00FB5CCE" w:rsidRDefault="00FB5CC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2C7347" w14:textId="2313DBE3" w:rsidR="00FB5CCE" w:rsidRPr="00FB5CCE" w:rsidRDefault="00893190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(visoko)</w:t>
            </w:r>
          </w:p>
        </w:tc>
        <w:tc>
          <w:tcPr>
            <w:tcW w:w="1804" w:type="dxa"/>
          </w:tcPr>
          <w:p w14:paraId="1463395B" w14:textId="77777777" w:rsidR="00CD6802" w:rsidRDefault="002224B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29BD928D" w14:textId="77777777" w:rsidR="00FB5CCE" w:rsidRDefault="00FB5CC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4F42FC" w14:textId="4D05F808" w:rsidR="00FB5CCE" w:rsidRPr="00FB5CCE" w:rsidRDefault="00893190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(nisko)</w:t>
            </w:r>
          </w:p>
        </w:tc>
      </w:tr>
      <w:tr w:rsidR="00CD6802" w14:paraId="7545F062" w14:textId="77777777" w:rsidTr="00222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C856758" w14:textId="77777777" w:rsidR="00CD6802" w:rsidRDefault="00CD6802" w:rsidP="00CD6802">
            <w:r>
              <w:t>Tehnička</w:t>
            </w:r>
          </w:p>
          <w:p w14:paraId="4FBC6CF6" w14:textId="77777777" w:rsidR="002224BE" w:rsidRPr="002224BE" w:rsidRDefault="002224BE" w:rsidP="002224BE"/>
          <w:p w14:paraId="272373A1" w14:textId="77777777" w:rsidR="002224BE" w:rsidRPr="002224BE" w:rsidRDefault="002224BE" w:rsidP="002224BE"/>
          <w:p w14:paraId="22E2E46E" w14:textId="77777777" w:rsidR="002224BE" w:rsidRPr="002224BE" w:rsidRDefault="002224BE" w:rsidP="002224BE"/>
          <w:p w14:paraId="4F246F16" w14:textId="77777777" w:rsidR="002224BE" w:rsidRDefault="002224BE" w:rsidP="002224BE"/>
          <w:p w14:paraId="298DF07A" w14:textId="43C68CE9" w:rsidR="002224BE" w:rsidRPr="002224BE" w:rsidRDefault="002224BE" w:rsidP="002224BE">
            <w:pPr>
              <w:tabs>
                <w:tab w:val="left" w:pos="1296"/>
              </w:tabs>
            </w:pPr>
            <w:r>
              <w:tab/>
            </w:r>
          </w:p>
        </w:tc>
        <w:tc>
          <w:tcPr>
            <w:tcW w:w="1803" w:type="dxa"/>
            <w:gridSpan w:val="2"/>
          </w:tcPr>
          <w:p w14:paraId="454F3E4E" w14:textId="1D51CA92" w:rsidR="00CD6802" w:rsidRDefault="00CD6802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Tehnička složenost implementacije, uključujući potrebnu infrastrukturu i podršku.</w:t>
            </w:r>
          </w:p>
        </w:tc>
        <w:tc>
          <w:tcPr>
            <w:tcW w:w="1803" w:type="dxa"/>
          </w:tcPr>
          <w:p w14:paraId="51BD31F2" w14:textId="77777777" w:rsidR="00CD6802" w:rsidRDefault="002224B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31FEC927" w14:textId="77777777" w:rsid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1602D7" w14:textId="1051D9F3" w:rsidR="00FB5CCE" w:rsidRPr="00FB5CCE" w:rsidRDefault="00FB5CCE" w:rsidP="0089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803" w:type="dxa"/>
          </w:tcPr>
          <w:p w14:paraId="09DE9607" w14:textId="77777777" w:rsidR="00CD6802" w:rsidRDefault="002224B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7A9D7A00" w14:textId="77777777" w:rsid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77B70A" w14:textId="79093154" w:rsidR="00FB5CCE" w:rsidRP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804" w:type="dxa"/>
          </w:tcPr>
          <w:p w14:paraId="3F4956F0" w14:textId="77777777" w:rsidR="00CD6802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37728D48" w14:textId="77777777" w:rsid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B5D8AB" w14:textId="70B66F54" w:rsidR="00FB5CCE" w:rsidRP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</w:tr>
      <w:tr w:rsidR="00CD6802" w14:paraId="1EFD7D44" w14:textId="77777777" w:rsidTr="0022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723DEC2" w14:textId="204C441E" w:rsidR="00CD6802" w:rsidRDefault="00CD6802" w:rsidP="00CD6802">
            <w:r>
              <w:t>Vremenska</w:t>
            </w:r>
          </w:p>
        </w:tc>
        <w:tc>
          <w:tcPr>
            <w:tcW w:w="1803" w:type="dxa"/>
            <w:gridSpan w:val="2"/>
          </w:tcPr>
          <w:p w14:paraId="56257564" w14:textId="1560FFC3" w:rsidR="00CD6802" w:rsidRDefault="00CD6802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Koliko je vremena potrebno za implementaciju rješenja.</w:t>
            </w:r>
          </w:p>
        </w:tc>
        <w:tc>
          <w:tcPr>
            <w:tcW w:w="1803" w:type="dxa"/>
          </w:tcPr>
          <w:p w14:paraId="1746907E" w14:textId="30526881" w:rsidR="00CD6802" w:rsidRDefault="002224B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647FDDD3" w14:textId="77777777" w:rsidR="00FB5CCE" w:rsidRDefault="00FB5CC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157104" w14:textId="5917B633" w:rsidR="00FB5CCE" w:rsidRPr="00FB5CCE" w:rsidRDefault="00FB5CCE" w:rsidP="0089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803" w:type="dxa"/>
          </w:tcPr>
          <w:p w14:paraId="21CD80F5" w14:textId="77777777" w:rsidR="00CD6802" w:rsidRDefault="002224B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  <w:p w14:paraId="180C2FCB" w14:textId="77777777" w:rsidR="00FB5CCE" w:rsidRDefault="00FB5CC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9D91AD" w14:textId="21D9E79F" w:rsidR="00FB5CCE" w:rsidRPr="00FB5CCE" w:rsidRDefault="00FB5CC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804" w:type="dxa"/>
          </w:tcPr>
          <w:p w14:paraId="1EB83D29" w14:textId="77777777" w:rsidR="00CD6802" w:rsidRDefault="002224B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EA70FD" w14:textId="3F978D36" w:rsidR="00FB5CCE" w:rsidRPr="00FB5CCE" w:rsidRDefault="00FB5CC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</w:tr>
      <w:tr w:rsidR="00CD6802" w14:paraId="52B0695A" w14:textId="77777777" w:rsidTr="00222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DBB6DFE" w14:textId="7E89F81B" w:rsidR="00CD6802" w:rsidRDefault="00CD6802" w:rsidP="00CD6802">
            <w:r>
              <w:lastRenderedPageBreak/>
              <w:t>Ekonomska</w:t>
            </w:r>
          </w:p>
        </w:tc>
        <w:tc>
          <w:tcPr>
            <w:tcW w:w="1803" w:type="dxa"/>
            <w:gridSpan w:val="2"/>
          </w:tcPr>
          <w:p w14:paraId="1A77B6BE" w14:textId="3771B238" w:rsidR="00CD6802" w:rsidRDefault="00CD6802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Troškovi razvoja, održavanja i potencijalni povrat na investiciju.</w:t>
            </w:r>
          </w:p>
        </w:tc>
        <w:tc>
          <w:tcPr>
            <w:tcW w:w="1803" w:type="dxa"/>
          </w:tcPr>
          <w:p w14:paraId="20F7D526" w14:textId="77777777" w:rsidR="00CD6802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715F2C8B" w14:textId="77777777" w:rsid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AA4819" w14:textId="380F8B1E" w:rsidR="00FB5CCE" w:rsidRPr="00FB5CCE" w:rsidRDefault="00FB5CCE" w:rsidP="0089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803" w:type="dxa"/>
          </w:tcPr>
          <w:p w14:paraId="2135B82B" w14:textId="77777777" w:rsidR="00CD6802" w:rsidRDefault="002224B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4E3A863A" w14:textId="77777777" w:rsid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9CE650" w14:textId="34113147" w:rsidR="00FB5CCE" w:rsidRP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804" w:type="dxa"/>
          </w:tcPr>
          <w:p w14:paraId="42AF60D2" w14:textId="77777777" w:rsidR="00CD6802" w:rsidRDefault="002224B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14:paraId="0246408C" w14:textId="77777777" w:rsid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3C4F07" w14:textId="129C3069" w:rsidR="00FB5CCE" w:rsidRPr="00FB5CCE" w:rsidRDefault="00FB5CCE" w:rsidP="00CD6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</w:tr>
      <w:tr w:rsidR="002224BE" w14:paraId="69D69DCF" w14:textId="77777777" w:rsidTr="0022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5" w:type="dxa"/>
            <w:gridSpan w:val="2"/>
          </w:tcPr>
          <w:p w14:paraId="6C2AB696" w14:textId="4ED4FAB8" w:rsidR="002224BE" w:rsidRDefault="002224BE" w:rsidP="00CD6802">
            <w:r>
              <w:t>UKUPNO</w:t>
            </w:r>
          </w:p>
        </w:tc>
        <w:tc>
          <w:tcPr>
            <w:tcW w:w="241" w:type="dxa"/>
          </w:tcPr>
          <w:p w14:paraId="3DAB83CA" w14:textId="77777777" w:rsidR="002224BE" w:rsidRDefault="002224B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77EBBA6A" w14:textId="1A1CD923" w:rsidR="002224BE" w:rsidRDefault="002224B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</w:t>
            </w:r>
            <w:r w:rsidR="00FB5CCE">
              <w:t>25</w:t>
            </w:r>
          </w:p>
        </w:tc>
        <w:tc>
          <w:tcPr>
            <w:tcW w:w="1803" w:type="dxa"/>
          </w:tcPr>
          <w:p w14:paraId="295B7323" w14:textId="4B2F0F53" w:rsidR="002224BE" w:rsidRDefault="002224B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3,25</w:t>
            </w:r>
          </w:p>
        </w:tc>
        <w:tc>
          <w:tcPr>
            <w:tcW w:w="1804" w:type="dxa"/>
          </w:tcPr>
          <w:p w14:paraId="345CDEA8" w14:textId="6B8977F4" w:rsidR="002224BE" w:rsidRDefault="002224BE" w:rsidP="00CD6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</w:t>
            </w:r>
            <w:r w:rsidR="00FB5CCE">
              <w:t>50</w:t>
            </w:r>
          </w:p>
        </w:tc>
      </w:tr>
    </w:tbl>
    <w:p w14:paraId="6FB3EA41" w14:textId="6097681E" w:rsidR="00CD6802" w:rsidRDefault="00CD6802" w:rsidP="00CD6802"/>
    <w:p w14:paraId="2B823AF7" w14:textId="491BB411" w:rsidR="002224BE" w:rsidRDefault="00FB5CCE" w:rsidP="00CD6802">
      <w:r>
        <w:t xml:space="preserve">Zaključak: </w:t>
      </w:r>
    </w:p>
    <w:p w14:paraId="46D7D721" w14:textId="71726ECA" w:rsidR="00FB5CCE" w:rsidRPr="00AC02E8" w:rsidRDefault="00FB5CCE" w:rsidP="00CD6802">
      <w:pPr>
        <w:rPr>
          <w:i/>
          <w:iCs/>
        </w:rPr>
      </w:pPr>
      <w:r>
        <w:rPr>
          <w:i/>
          <w:iCs/>
        </w:rPr>
        <w:t xml:space="preserve">Prema rezultatima ove analize, </w:t>
      </w:r>
      <w:r>
        <w:rPr>
          <w:b/>
          <w:bCs/>
          <w:i/>
          <w:iCs/>
        </w:rPr>
        <w:t>Izrada vlastitog sustava</w:t>
      </w:r>
      <w:r>
        <w:rPr>
          <w:i/>
          <w:iCs/>
        </w:rPr>
        <w:t xml:space="preserve"> ima najvišu ukupnu ocjenu (3,25) i predstavlja najbolju opciju s obzirom na dugoročne ciljeve, unatoč ovim inicijalnim troškovima i vremenskoj zahtjevnosti. Ako je brzina implementacija prioritet, </w:t>
      </w:r>
      <w:r w:rsidR="00AC02E8">
        <w:rPr>
          <w:b/>
          <w:bCs/>
          <w:i/>
          <w:iCs/>
        </w:rPr>
        <w:t>Nabava gotovog rješenja</w:t>
      </w:r>
      <w:r w:rsidR="00AC02E8">
        <w:rPr>
          <w:i/>
          <w:iCs/>
        </w:rPr>
        <w:t xml:space="preserve"> može biti prikladnija opcija.</w:t>
      </w:r>
    </w:p>
    <w:p w14:paraId="73738FFF" w14:textId="4480B570" w:rsidR="002224BE" w:rsidRDefault="002224BE" w:rsidP="00CD6802"/>
    <w:p w14:paraId="18BD572B" w14:textId="32C5B90E" w:rsidR="0051731B" w:rsidRDefault="0051731B" w:rsidP="00CD6802"/>
    <w:p w14:paraId="66591CE9" w14:textId="03B6F3C9" w:rsidR="0051731B" w:rsidRDefault="0051731B" w:rsidP="00CD6802"/>
    <w:p w14:paraId="1CB31108" w14:textId="1CA11D6D" w:rsidR="0051731B" w:rsidRDefault="0051731B" w:rsidP="00CD6802"/>
    <w:p w14:paraId="6BF296F1" w14:textId="77777777" w:rsidR="0051731B" w:rsidRDefault="0051731B" w:rsidP="00CD6802"/>
    <w:p w14:paraId="3EC3874C" w14:textId="53BD6C76" w:rsidR="002224BE" w:rsidRDefault="002224BE" w:rsidP="002224BE">
      <w:pPr>
        <w:pStyle w:val="Naslov2"/>
      </w:pPr>
      <w:r>
        <w:t>Analiza troška</w:t>
      </w:r>
      <w:r w:rsidR="001963D6">
        <w:t xml:space="preserve"> kroz 3 godine</w:t>
      </w:r>
    </w:p>
    <w:tbl>
      <w:tblPr>
        <w:tblStyle w:val="Tablicareetke2"/>
        <w:tblW w:w="0" w:type="auto"/>
        <w:tblLook w:val="04A0" w:firstRow="1" w:lastRow="0" w:firstColumn="1" w:lastColumn="0" w:noHBand="0" w:noVBand="1"/>
      </w:tblPr>
      <w:tblGrid>
        <w:gridCol w:w="1833"/>
        <w:gridCol w:w="2456"/>
        <w:gridCol w:w="1861"/>
        <w:gridCol w:w="1573"/>
        <w:gridCol w:w="1303"/>
      </w:tblGrid>
      <w:tr w:rsidR="00370908" w14:paraId="5E488BBB" w14:textId="437F59CE" w:rsidTr="00196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3AC12EBD" w14:textId="2F222C82" w:rsidR="001963D6" w:rsidRDefault="001963D6" w:rsidP="002224BE">
            <w:r>
              <w:t>Godina</w:t>
            </w:r>
          </w:p>
        </w:tc>
        <w:tc>
          <w:tcPr>
            <w:tcW w:w="1938" w:type="dxa"/>
          </w:tcPr>
          <w:p w14:paraId="202ADDEE" w14:textId="643EFA4E" w:rsidR="001963D6" w:rsidRDefault="001963D6" w:rsidP="00222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Trošak</w:t>
            </w:r>
          </w:p>
        </w:tc>
        <w:tc>
          <w:tcPr>
            <w:tcW w:w="1977" w:type="dxa"/>
          </w:tcPr>
          <w:p w14:paraId="2790C210" w14:textId="51F4450C" w:rsidR="001963D6" w:rsidRDefault="001963D6" w:rsidP="00222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Nadogradnja postojećeg sustava</w:t>
            </w:r>
          </w:p>
        </w:tc>
        <w:tc>
          <w:tcPr>
            <w:tcW w:w="1774" w:type="dxa"/>
          </w:tcPr>
          <w:p w14:paraId="7771A80A" w14:textId="74FA8198" w:rsidR="001963D6" w:rsidRDefault="001963D6" w:rsidP="00222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Izrada vlastitog sustava</w:t>
            </w:r>
          </w:p>
        </w:tc>
        <w:tc>
          <w:tcPr>
            <w:tcW w:w="1421" w:type="dxa"/>
          </w:tcPr>
          <w:p w14:paraId="07A51B2A" w14:textId="7EB2B7DA" w:rsidR="001963D6" w:rsidRDefault="001963D6" w:rsidP="00222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Nabava gotovog sustava</w:t>
            </w:r>
          </w:p>
        </w:tc>
      </w:tr>
      <w:tr w:rsidR="00370908" w14:paraId="4F1D4CA0" w14:textId="640FE03D" w:rsidTr="0019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202567C4" w14:textId="05E34E34" w:rsidR="001963D6" w:rsidRPr="001963D6" w:rsidRDefault="001963D6" w:rsidP="001963D6">
            <w:pPr>
              <w:pStyle w:val="Odlomakpopisa"/>
              <w:numPr>
                <w:ilvl w:val="0"/>
                <w:numId w:val="22"/>
              </w:numPr>
            </w:pPr>
            <w:r>
              <w:t>godina</w:t>
            </w:r>
          </w:p>
        </w:tc>
        <w:tc>
          <w:tcPr>
            <w:tcW w:w="1938" w:type="dxa"/>
          </w:tcPr>
          <w:p w14:paraId="560A9415" w14:textId="372655DE" w:rsidR="001963D6" w:rsidRDefault="001963D6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Razvoj/Implementacija</w:t>
            </w:r>
          </w:p>
        </w:tc>
        <w:tc>
          <w:tcPr>
            <w:tcW w:w="1977" w:type="dxa"/>
          </w:tcPr>
          <w:p w14:paraId="6EDFC736" w14:textId="5F0EDE2E" w:rsidR="001963D6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5 000 EUR</w:t>
            </w:r>
          </w:p>
        </w:tc>
        <w:tc>
          <w:tcPr>
            <w:tcW w:w="1774" w:type="dxa"/>
          </w:tcPr>
          <w:p w14:paraId="19EA5DCD" w14:textId="648E6DFA" w:rsidR="001963D6" w:rsidRDefault="001963D6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70908">
              <w:t>0 000 EUR</w:t>
            </w:r>
          </w:p>
        </w:tc>
        <w:tc>
          <w:tcPr>
            <w:tcW w:w="1421" w:type="dxa"/>
          </w:tcPr>
          <w:p w14:paraId="501A7706" w14:textId="2FDC85CE" w:rsidR="001963D6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15 000 EUR</w:t>
            </w:r>
          </w:p>
        </w:tc>
      </w:tr>
      <w:tr w:rsidR="00370908" w14:paraId="1CAD0468" w14:textId="22550C7B" w:rsidTr="0019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32117715" w14:textId="620C54F5" w:rsidR="001963D6" w:rsidRDefault="001963D6" w:rsidP="002224BE"/>
        </w:tc>
        <w:tc>
          <w:tcPr>
            <w:tcW w:w="1938" w:type="dxa"/>
          </w:tcPr>
          <w:p w14:paraId="63123C1D" w14:textId="795AB89A" w:rsidR="001963D6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Licenciranje/Software</w:t>
            </w:r>
          </w:p>
        </w:tc>
        <w:tc>
          <w:tcPr>
            <w:tcW w:w="1977" w:type="dxa"/>
          </w:tcPr>
          <w:p w14:paraId="4D991C6B" w14:textId="27ECE18A" w:rsidR="001963D6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 EUR</w:t>
            </w:r>
          </w:p>
        </w:tc>
        <w:tc>
          <w:tcPr>
            <w:tcW w:w="1774" w:type="dxa"/>
          </w:tcPr>
          <w:p w14:paraId="05E426B1" w14:textId="29EA2757" w:rsidR="001963D6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3 000 EUR</w:t>
            </w:r>
          </w:p>
        </w:tc>
        <w:tc>
          <w:tcPr>
            <w:tcW w:w="1421" w:type="dxa"/>
          </w:tcPr>
          <w:p w14:paraId="33CC825B" w14:textId="17744E04" w:rsidR="001963D6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4 000 EUR</w:t>
            </w:r>
          </w:p>
        </w:tc>
      </w:tr>
      <w:tr w:rsidR="00370908" w14:paraId="118A8973" w14:textId="47B1B553" w:rsidTr="0019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348ED4C9" w14:textId="63E1BD27" w:rsidR="001963D6" w:rsidRDefault="001963D6" w:rsidP="002224BE"/>
        </w:tc>
        <w:tc>
          <w:tcPr>
            <w:tcW w:w="1938" w:type="dxa"/>
          </w:tcPr>
          <w:p w14:paraId="6685F60A" w14:textId="61286804" w:rsidR="001963D6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Hardverska infrastruktura</w:t>
            </w:r>
          </w:p>
        </w:tc>
        <w:tc>
          <w:tcPr>
            <w:tcW w:w="1977" w:type="dxa"/>
          </w:tcPr>
          <w:p w14:paraId="3C3CC15D" w14:textId="550236D7" w:rsidR="001963D6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2 000 EUR</w:t>
            </w:r>
          </w:p>
        </w:tc>
        <w:tc>
          <w:tcPr>
            <w:tcW w:w="1774" w:type="dxa"/>
          </w:tcPr>
          <w:p w14:paraId="01D2DD90" w14:textId="10C251B9" w:rsidR="001963D6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5 000 EUR</w:t>
            </w:r>
          </w:p>
        </w:tc>
        <w:tc>
          <w:tcPr>
            <w:tcW w:w="1421" w:type="dxa"/>
          </w:tcPr>
          <w:p w14:paraId="078609F2" w14:textId="5478DAB9" w:rsidR="001963D6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5 000 EUR</w:t>
            </w:r>
          </w:p>
        </w:tc>
      </w:tr>
      <w:tr w:rsidR="00370908" w14:paraId="60841E51" w14:textId="3C3845C2" w:rsidTr="0019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12C84B76" w14:textId="3B6BD5D5" w:rsidR="001963D6" w:rsidRDefault="001963D6" w:rsidP="002224BE"/>
        </w:tc>
        <w:tc>
          <w:tcPr>
            <w:tcW w:w="1938" w:type="dxa"/>
          </w:tcPr>
          <w:p w14:paraId="2903B19B" w14:textId="638A87AF" w:rsidR="001963D6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Obuka zaposlenika</w:t>
            </w:r>
          </w:p>
        </w:tc>
        <w:tc>
          <w:tcPr>
            <w:tcW w:w="1977" w:type="dxa"/>
          </w:tcPr>
          <w:p w14:paraId="0DC14295" w14:textId="007621C8" w:rsidR="001963D6" w:rsidRDefault="001963D6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370908">
              <w:t>00 EUR</w:t>
            </w:r>
          </w:p>
        </w:tc>
        <w:tc>
          <w:tcPr>
            <w:tcW w:w="1774" w:type="dxa"/>
          </w:tcPr>
          <w:p w14:paraId="4A23F53E" w14:textId="49B8DF45" w:rsidR="001963D6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 EUR</w:t>
            </w:r>
          </w:p>
        </w:tc>
        <w:tc>
          <w:tcPr>
            <w:tcW w:w="1421" w:type="dxa"/>
          </w:tcPr>
          <w:p w14:paraId="55D8E9D5" w14:textId="650BB68F" w:rsidR="001963D6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1 500 EUR</w:t>
            </w:r>
          </w:p>
        </w:tc>
      </w:tr>
      <w:tr w:rsidR="00370908" w14:paraId="78BF10D4" w14:textId="7D8F7FB8" w:rsidTr="0019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66448875" w14:textId="4209F72F" w:rsidR="001963D6" w:rsidRDefault="001963D6" w:rsidP="002224BE"/>
        </w:tc>
        <w:tc>
          <w:tcPr>
            <w:tcW w:w="1938" w:type="dxa"/>
          </w:tcPr>
          <w:p w14:paraId="6E33D0DC" w14:textId="425735A4" w:rsidR="001963D6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Održavanje</w:t>
            </w:r>
          </w:p>
        </w:tc>
        <w:tc>
          <w:tcPr>
            <w:tcW w:w="1977" w:type="dxa"/>
          </w:tcPr>
          <w:p w14:paraId="54E07863" w14:textId="422D53E0" w:rsidR="001963D6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1 500 EUR</w:t>
            </w:r>
          </w:p>
        </w:tc>
        <w:tc>
          <w:tcPr>
            <w:tcW w:w="1774" w:type="dxa"/>
          </w:tcPr>
          <w:p w14:paraId="42776088" w14:textId="6CC12939" w:rsidR="001963D6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2 500 EUR</w:t>
            </w:r>
          </w:p>
        </w:tc>
        <w:tc>
          <w:tcPr>
            <w:tcW w:w="1421" w:type="dxa"/>
          </w:tcPr>
          <w:p w14:paraId="0523B2E7" w14:textId="749930B1" w:rsidR="001963D6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2 000 EUR</w:t>
            </w:r>
          </w:p>
        </w:tc>
      </w:tr>
      <w:tr w:rsidR="00370908" w:rsidRPr="00370908" w14:paraId="653A6118" w14:textId="77777777" w:rsidTr="0019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74F0FA84" w14:textId="39F98B27" w:rsidR="00370908" w:rsidRPr="00370908" w:rsidRDefault="00370908" w:rsidP="002224BE">
            <w:r>
              <w:t>Ukupno 1. godina</w:t>
            </w:r>
          </w:p>
        </w:tc>
        <w:tc>
          <w:tcPr>
            <w:tcW w:w="1938" w:type="dxa"/>
          </w:tcPr>
          <w:p w14:paraId="5BC78A0B" w14:textId="77777777" w:rsidR="00370908" w:rsidRP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1107BE03" w14:textId="17A623A1" w:rsidR="00370908" w:rsidRP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10 000 EUR</w:t>
            </w:r>
          </w:p>
        </w:tc>
        <w:tc>
          <w:tcPr>
            <w:tcW w:w="1774" w:type="dxa"/>
          </w:tcPr>
          <w:p w14:paraId="71112FC9" w14:textId="534DEF37" w:rsidR="00370908" w:rsidRP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32 500 EUR</w:t>
            </w:r>
          </w:p>
        </w:tc>
        <w:tc>
          <w:tcPr>
            <w:tcW w:w="1421" w:type="dxa"/>
          </w:tcPr>
          <w:p w14:paraId="3B6322CA" w14:textId="7CCE7E04" w:rsidR="00370908" w:rsidRP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27 500 EUR</w:t>
            </w:r>
          </w:p>
        </w:tc>
      </w:tr>
      <w:tr w:rsidR="00370908" w:rsidRPr="00370908" w14:paraId="54D777AD" w14:textId="77777777" w:rsidTr="0019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37297430" w14:textId="6919CD69" w:rsidR="00370908" w:rsidRPr="00370908" w:rsidRDefault="00370908" w:rsidP="00370908">
            <w:pPr>
              <w:pStyle w:val="Odlomakpopisa"/>
              <w:numPr>
                <w:ilvl w:val="0"/>
                <w:numId w:val="22"/>
              </w:numPr>
            </w:pPr>
            <w:r>
              <w:t>godina</w:t>
            </w:r>
          </w:p>
        </w:tc>
        <w:tc>
          <w:tcPr>
            <w:tcW w:w="1938" w:type="dxa"/>
          </w:tcPr>
          <w:p w14:paraId="4C5B1C65" w14:textId="314849C6" w:rsidR="00370908" w:rsidRP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Održavanje</w:t>
            </w:r>
          </w:p>
        </w:tc>
        <w:tc>
          <w:tcPr>
            <w:tcW w:w="1977" w:type="dxa"/>
          </w:tcPr>
          <w:p w14:paraId="5E5D290E" w14:textId="70B89DE3" w:rsidR="00370908" w:rsidRP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1 500 EUR</w:t>
            </w:r>
          </w:p>
        </w:tc>
        <w:tc>
          <w:tcPr>
            <w:tcW w:w="1774" w:type="dxa"/>
          </w:tcPr>
          <w:p w14:paraId="36FCDA2C" w14:textId="06AB9424" w:rsidR="00370908" w:rsidRP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2 500 EUR</w:t>
            </w:r>
          </w:p>
        </w:tc>
        <w:tc>
          <w:tcPr>
            <w:tcW w:w="1421" w:type="dxa"/>
          </w:tcPr>
          <w:p w14:paraId="1D4AACE4" w14:textId="14B3F66F" w:rsidR="00370908" w:rsidRP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2 000 EUR</w:t>
            </w:r>
          </w:p>
        </w:tc>
      </w:tr>
      <w:tr w:rsidR="00370908" w:rsidRPr="00370908" w14:paraId="6EDF9774" w14:textId="77777777" w:rsidTr="0019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29BC7959" w14:textId="77777777" w:rsidR="00370908" w:rsidRDefault="00370908" w:rsidP="002224BE"/>
        </w:tc>
        <w:tc>
          <w:tcPr>
            <w:tcW w:w="1938" w:type="dxa"/>
          </w:tcPr>
          <w:p w14:paraId="3E880FD1" w14:textId="23279E94" w:rsidR="00370908" w:rsidRP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Nadogradnja</w:t>
            </w:r>
          </w:p>
        </w:tc>
        <w:tc>
          <w:tcPr>
            <w:tcW w:w="1977" w:type="dxa"/>
          </w:tcPr>
          <w:p w14:paraId="04D39F85" w14:textId="21B6F8C1" w:rsidR="00370908" w:rsidRP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 EUR</w:t>
            </w:r>
          </w:p>
        </w:tc>
        <w:tc>
          <w:tcPr>
            <w:tcW w:w="1774" w:type="dxa"/>
          </w:tcPr>
          <w:p w14:paraId="459B5595" w14:textId="40D0CD84" w:rsidR="00370908" w:rsidRP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3 000 EUR</w:t>
            </w:r>
          </w:p>
        </w:tc>
        <w:tc>
          <w:tcPr>
            <w:tcW w:w="1421" w:type="dxa"/>
          </w:tcPr>
          <w:p w14:paraId="732F0BAB" w14:textId="521965B9" w:rsidR="00370908" w:rsidRP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 EUR</w:t>
            </w:r>
          </w:p>
        </w:tc>
      </w:tr>
      <w:tr w:rsidR="00370908" w:rsidRPr="00370908" w14:paraId="2A064E95" w14:textId="77777777" w:rsidTr="0019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1ECB40F4" w14:textId="77777777" w:rsidR="00370908" w:rsidRDefault="00370908" w:rsidP="002224BE"/>
        </w:tc>
        <w:tc>
          <w:tcPr>
            <w:tcW w:w="1938" w:type="dxa"/>
          </w:tcPr>
          <w:p w14:paraId="76879546" w14:textId="0F7BBAD7" w:rsidR="00370908" w:rsidRP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Licenciranje/Software</w:t>
            </w:r>
          </w:p>
        </w:tc>
        <w:tc>
          <w:tcPr>
            <w:tcW w:w="1977" w:type="dxa"/>
          </w:tcPr>
          <w:p w14:paraId="4A7686F4" w14:textId="55EC4089" w:rsidR="00370908" w:rsidRP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1 000 EUR</w:t>
            </w:r>
          </w:p>
        </w:tc>
        <w:tc>
          <w:tcPr>
            <w:tcW w:w="1774" w:type="dxa"/>
          </w:tcPr>
          <w:p w14:paraId="40242777" w14:textId="50FB28BD" w:rsidR="00370908" w:rsidRP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3 000 EUR</w:t>
            </w:r>
          </w:p>
        </w:tc>
        <w:tc>
          <w:tcPr>
            <w:tcW w:w="1421" w:type="dxa"/>
          </w:tcPr>
          <w:p w14:paraId="460ADE7D" w14:textId="2DB03026" w:rsidR="00370908" w:rsidRP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4 000 EUR</w:t>
            </w:r>
          </w:p>
        </w:tc>
      </w:tr>
      <w:tr w:rsidR="00370908" w:rsidRPr="00370908" w14:paraId="00A3EE8F" w14:textId="77777777" w:rsidTr="0019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38A7AFCC" w14:textId="49FDF2C6" w:rsidR="00370908" w:rsidRDefault="00370908" w:rsidP="002224BE">
            <w:r>
              <w:t>Ukupno 2. godina</w:t>
            </w:r>
          </w:p>
        </w:tc>
        <w:tc>
          <w:tcPr>
            <w:tcW w:w="1938" w:type="dxa"/>
          </w:tcPr>
          <w:p w14:paraId="140FF789" w14:textId="77777777" w:rsid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4397EEC1" w14:textId="6F78BD06" w:rsidR="00370908" w:rsidRP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3 500 EUR</w:t>
            </w:r>
          </w:p>
        </w:tc>
        <w:tc>
          <w:tcPr>
            <w:tcW w:w="1774" w:type="dxa"/>
          </w:tcPr>
          <w:p w14:paraId="36AF2D7E" w14:textId="08436A4D" w:rsidR="00370908" w:rsidRP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8 500 EUR</w:t>
            </w:r>
          </w:p>
        </w:tc>
        <w:tc>
          <w:tcPr>
            <w:tcW w:w="1421" w:type="dxa"/>
          </w:tcPr>
          <w:p w14:paraId="79710A45" w14:textId="77B1090E" w:rsidR="00370908" w:rsidRP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8 000 EUR</w:t>
            </w:r>
          </w:p>
        </w:tc>
      </w:tr>
      <w:tr w:rsidR="00370908" w:rsidRPr="00370908" w14:paraId="2D93BA9F" w14:textId="77777777" w:rsidTr="0019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6208EDF6" w14:textId="0FB5E0C5" w:rsidR="00370908" w:rsidRPr="00370908" w:rsidRDefault="00370908" w:rsidP="00370908">
            <w:pPr>
              <w:pStyle w:val="Odlomakpopisa"/>
              <w:numPr>
                <w:ilvl w:val="0"/>
                <w:numId w:val="22"/>
              </w:numPr>
            </w:pPr>
            <w:r>
              <w:t>godina</w:t>
            </w:r>
          </w:p>
        </w:tc>
        <w:tc>
          <w:tcPr>
            <w:tcW w:w="1938" w:type="dxa"/>
          </w:tcPr>
          <w:p w14:paraId="0B9DE74A" w14:textId="107D6D24" w:rsid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Odražavanje</w:t>
            </w:r>
          </w:p>
        </w:tc>
        <w:tc>
          <w:tcPr>
            <w:tcW w:w="1977" w:type="dxa"/>
          </w:tcPr>
          <w:p w14:paraId="43BEAB18" w14:textId="20792B28" w:rsidR="00370908" w:rsidRP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1 500 EUR</w:t>
            </w:r>
          </w:p>
        </w:tc>
        <w:tc>
          <w:tcPr>
            <w:tcW w:w="1774" w:type="dxa"/>
          </w:tcPr>
          <w:p w14:paraId="04B68DD1" w14:textId="59307D6E" w:rsidR="00370908" w:rsidRP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2 500 EUR</w:t>
            </w:r>
          </w:p>
        </w:tc>
        <w:tc>
          <w:tcPr>
            <w:tcW w:w="1421" w:type="dxa"/>
          </w:tcPr>
          <w:p w14:paraId="6A6B3316" w14:textId="7CC8FB7B" w:rsidR="00370908" w:rsidRPr="00370908" w:rsidRDefault="00370908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2 000 EUR</w:t>
            </w:r>
          </w:p>
        </w:tc>
      </w:tr>
      <w:tr w:rsidR="00370908" w:rsidRPr="00370908" w14:paraId="48AB19C9" w14:textId="77777777" w:rsidTr="0019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191F1C4B" w14:textId="77777777" w:rsidR="00370908" w:rsidRDefault="00370908" w:rsidP="002224BE"/>
        </w:tc>
        <w:tc>
          <w:tcPr>
            <w:tcW w:w="1938" w:type="dxa"/>
          </w:tcPr>
          <w:p w14:paraId="598D3825" w14:textId="55FAC90E" w:rsidR="00370908" w:rsidRDefault="00370908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Nadogradnja</w:t>
            </w:r>
          </w:p>
        </w:tc>
        <w:tc>
          <w:tcPr>
            <w:tcW w:w="1977" w:type="dxa"/>
          </w:tcPr>
          <w:p w14:paraId="19AFC78C" w14:textId="7FE4FFB7" w:rsidR="00370908" w:rsidRPr="000A4A6E" w:rsidRDefault="000A4A6E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 EUR</w:t>
            </w:r>
          </w:p>
        </w:tc>
        <w:tc>
          <w:tcPr>
            <w:tcW w:w="1774" w:type="dxa"/>
          </w:tcPr>
          <w:p w14:paraId="0787131D" w14:textId="1BFB3A59" w:rsidR="00370908" w:rsidRPr="000A4A6E" w:rsidRDefault="000A4A6E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3 000 EUR</w:t>
            </w:r>
          </w:p>
        </w:tc>
        <w:tc>
          <w:tcPr>
            <w:tcW w:w="1421" w:type="dxa"/>
          </w:tcPr>
          <w:p w14:paraId="63F4FD6D" w14:textId="5E278575" w:rsidR="00370908" w:rsidRPr="000A4A6E" w:rsidRDefault="000A4A6E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 EUR</w:t>
            </w:r>
          </w:p>
        </w:tc>
      </w:tr>
      <w:tr w:rsidR="00370908" w:rsidRPr="00370908" w14:paraId="239C8B64" w14:textId="77777777" w:rsidTr="0019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3E6CA70A" w14:textId="77777777" w:rsidR="00370908" w:rsidRDefault="00370908" w:rsidP="002224BE"/>
        </w:tc>
        <w:tc>
          <w:tcPr>
            <w:tcW w:w="1938" w:type="dxa"/>
          </w:tcPr>
          <w:p w14:paraId="6950F569" w14:textId="1FAB1C09" w:rsidR="00370908" w:rsidRDefault="000A4A6E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Licenciranje/Software</w:t>
            </w:r>
          </w:p>
        </w:tc>
        <w:tc>
          <w:tcPr>
            <w:tcW w:w="1977" w:type="dxa"/>
          </w:tcPr>
          <w:p w14:paraId="61E3A19F" w14:textId="16B91182" w:rsidR="00370908" w:rsidRPr="000A4A6E" w:rsidRDefault="000A4A6E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1 000 EUR</w:t>
            </w:r>
          </w:p>
        </w:tc>
        <w:tc>
          <w:tcPr>
            <w:tcW w:w="1774" w:type="dxa"/>
          </w:tcPr>
          <w:p w14:paraId="74BC40DA" w14:textId="15EA5648" w:rsidR="00370908" w:rsidRPr="000A4A6E" w:rsidRDefault="000A4A6E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3 000 EUR</w:t>
            </w:r>
          </w:p>
        </w:tc>
        <w:tc>
          <w:tcPr>
            <w:tcW w:w="1421" w:type="dxa"/>
          </w:tcPr>
          <w:p w14:paraId="7510E134" w14:textId="3E703ACC" w:rsidR="00370908" w:rsidRPr="000A4A6E" w:rsidRDefault="000A4A6E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4 000 EUR</w:t>
            </w:r>
          </w:p>
        </w:tc>
      </w:tr>
      <w:tr w:rsidR="000A4A6E" w:rsidRPr="00370908" w14:paraId="4DCC78F1" w14:textId="77777777" w:rsidTr="0019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5C84DBAC" w14:textId="185D7269" w:rsidR="000A4A6E" w:rsidRDefault="000A4A6E" w:rsidP="002224BE">
            <w:r>
              <w:t>Ukupno 3. godina</w:t>
            </w:r>
          </w:p>
        </w:tc>
        <w:tc>
          <w:tcPr>
            <w:tcW w:w="1938" w:type="dxa"/>
          </w:tcPr>
          <w:p w14:paraId="6FEC4DAB" w14:textId="77777777" w:rsidR="000A4A6E" w:rsidRDefault="000A4A6E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576C8072" w14:textId="57E867E2" w:rsidR="000A4A6E" w:rsidRPr="000A4A6E" w:rsidRDefault="000A4A6E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3 500 EUR</w:t>
            </w:r>
          </w:p>
        </w:tc>
        <w:tc>
          <w:tcPr>
            <w:tcW w:w="1774" w:type="dxa"/>
          </w:tcPr>
          <w:p w14:paraId="788881D5" w14:textId="3100CACC" w:rsidR="000A4A6E" w:rsidRPr="000A4A6E" w:rsidRDefault="000A4A6E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8 500 EUR</w:t>
            </w:r>
          </w:p>
        </w:tc>
        <w:tc>
          <w:tcPr>
            <w:tcW w:w="1421" w:type="dxa"/>
          </w:tcPr>
          <w:p w14:paraId="27E9C237" w14:textId="6AD5DFD0" w:rsidR="000A4A6E" w:rsidRPr="000A4A6E" w:rsidRDefault="000A4A6E" w:rsidP="0022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8 000 EUR</w:t>
            </w:r>
          </w:p>
        </w:tc>
      </w:tr>
      <w:tr w:rsidR="000A4A6E" w:rsidRPr="00370908" w14:paraId="6C325023" w14:textId="77777777" w:rsidTr="0019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11984E0D" w14:textId="4566A1DC" w:rsidR="000A4A6E" w:rsidRDefault="000A4A6E" w:rsidP="002224BE">
            <w:r>
              <w:t>UKUPNI TROŠKOVI KROZ 3 GODINE</w:t>
            </w:r>
          </w:p>
        </w:tc>
        <w:tc>
          <w:tcPr>
            <w:tcW w:w="1938" w:type="dxa"/>
          </w:tcPr>
          <w:p w14:paraId="1AF704E5" w14:textId="77777777" w:rsidR="000A4A6E" w:rsidRDefault="000A4A6E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11837333" w14:textId="181429B5" w:rsidR="000A4A6E" w:rsidRDefault="000A4A6E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17 000 EUR</w:t>
            </w:r>
          </w:p>
        </w:tc>
        <w:tc>
          <w:tcPr>
            <w:tcW w:w="1774" w:type="dxa"/>
          </w:tcPr>
          <w:p w14:paraId="7AE7333B" w14:textId="0EF9C8B0" w:rsidR="000A4A6E" w:rsidRDefault="000A4A6E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49 500 EUR</w:t>
            </w:r>
          </w:p>
        </w:tc>
        <w:tc>
          <w:tcPr>
            <w:tcW w:w="1421" w:type="dxa"/>
          </w:tcPr>
          <w:p w14:paraId="12A5581F" w14:textId="6495F422" w:rsidR="000A4A6E" w:rsidRDefault="000A4A6E" w:rsidP="0022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43 500 EUR</w:t>
            </w:r>
          </w:p>
        </w:tc>
      </w:tr>
    </w:tbl>
    <w:p w14:paraId="30E923AC" w14:textId="67C3BA27" w:rsidR="002224BE" w:rsidRDefault="002224BE" w:rsidP="002224BE"/>
    <w:p w14:paraId="5AC96965" w14:textId="7BDD31DD" w:rsidR="000A4A6E" w:rsidRDefault="000A4A6E" w:rsidP="002224BE"/>
    <w:p w14:paraId="6FCED3E2" w14:textId="0C5E0B6A" w:rsidR="000A4A6E" w:rsidRDefault="000A4A6E" w:rsidP="002224BE">
      <w:pPr>
        <w:rPr>
          <w:b/>
          <w:bCs/>
        </w:rPr>
      </w:pPr>
      <w:r>
        <w:rPr>
          <w:b/>
          <w:bCs/>
        </w:rPr>
        <w:t>Objašnjenje troškova:</w:t>
      </w:r>
    </w:p>
    <w:p w14:paraId="5B47DD8D" w14:textId="550A5E50" w:rsidR="00B71CC4" w:rsidRPr="00B71CC4" w:rsidRDefault="00B71CC4" w:rsidP="00B71CC4">
      <w:pPr>
        <w:pStyle w:val="Odlomakpopisa"/>
        <w:numPr>
          <w:ilvl w:val="0"/>
          <w:numId w:val="23"/>
        </w:numPr>
        <w:rPr>
          <w:b/>
          <w:bCs/>
        </w:rPr>
      </w:pPr>
      <w:r w:rsidRPr="00B71CC4">
        <w:rPr>
          <w:b/>
          <w:bCs/>
        </w:rPr>
        <w:t xml:space="preserve">Razvoj/Implementacija: </w:t>
      </w:r>
      <w:r w:rsidRPr="00B71CC4">
        <w:t>Trošak početne izrade, razvoja ili implementacije sustava.</w:t>
      </w:r>
    </w:p>
    <w:p w14:paraId="6F0B446F" w14:textId="6B7A636E" w:rsidR="00B71CC4" w:rsidRPr="00B71CC4" w:rsidRDefault="00B71CC4" w:rsidP="00B71CC4">
      <w:pPr>
        <w:pStyle w:val="Odlomakpopisa"/>
        <w:numPr>
          <w:ilvl w:val="0"/>
          <w:numId w:val="23"/>
        </w:numPr>
      </w:pPr>
      <w:r w:rsidRPr="00B71CC4">
        <w:rPr>
          <w:b/>
          <w:bCs/>
        </w:rPr>
        <w:lastRenderedPageBreak/>
        <w:t xml:space="preserve">Licenciranje/Software: </w:t>
      </w:r>
      <w:r w:rsidRPr="00B71CC4">
        <w:t>Trošak za licenciranje softvera i potrebnih alata.</w:t>
      </w:r>
    </w:p>
    <w:p w14:paraId="1E4D4AD7" w14:textId="519480BB" w:rsidR="00B71CC4" w:rsidRPr="00B71CC4" w:rsidRDefault="00B71CC4" w:rsidP="00B71CC4">
      <w:pPr>
        <w:pStyle w:val="Odlomakpopisa"/>
        <w:numPr>
          <w:ilvl w:val="0"/>
          <w:numId w:val="23"/>
        </w:numPr>
        <w:rPr>
          <w:b/>
          <w:bCs/>
        </w:rPr>
      </w:pPr>
      <w:r w:rsidRPr="00B71CC4">
        <w:rPr>
          <w:b/>
          <w:bCs/>
        </w:rPr>
        <w:t xml:space="preserve">Hardverska infrastruktura: </w:t>
      </w:r>
      <w:r w:rsidRPr="00B71CC4">
        <w:t>Trošak za potrebnu opremu.</w:t>
      </w:r>
    </w:p>
    <w:p w14:paraId="163CDEF8" w14:textId="4A769987" w:rsidR="00B71CC4" w:rsidRPr="00B71CC4" w:rsidRDefault="00B71CC4" w:rsidP="00B71CC4">
      <w:pPr>
        <w:pStyle w:val="Odlomakpopisa"/>
        <w:numPr>
          <w:ilvl w:val="0"/>
          <w:numId w:val="23"/>
        </w:numPr>
      </w:pPr>
      <w:r w:rsidRPr="00B71CC4">
        <w:rPr>
          <w:b/>
          <w:bCs/>
        </w:rPr>
        <w:t xml:space="preserve">Obuka zaposlenika: </w:t>
      </w:r>
      <w:r w:rsidRPr="00B71CC4">
        <w:t>Trošak edukacije osoblja za korištenje sustava.</w:t>
      </w:r>
    </w:p>
    <w:p w14:paraId="384280CC" w14:textId="0FC14135" w:rsidR="00B71CC4" w:rsidRPr="00B71CC4" w:rsidRDefault="00B71CC4" w:rsidP="00B71CC4">
      <w:pPr>
        <w:pStyle w:val="Odlomakpopisa"/>
        <w:numPr>
          <w:ilvl w:val="0"/>
          <w:numId w:val="23"/>
        </w:numPr>
        <w:rPr>
          <w:b/>
          <w:bCs/>
        </w:rPr>
      </w:pPr>
      <w:r w:rsidRPr="00B71CC4">
        <w:rPr>
          <w:b/>
          <w:bCs/>
        </w:rPr>
        <w:t xml:space="preserve">Održavanje: </w:t>
      </w:r>
      <w:r w:rsidRPr="00B71CC4">
        <w:t>Godišnji troškovi održavanja i podrške.</w:t>
      </w:r>
    </w:p>
    <w:p w14:paraId="6A53EE7E" w14:textId="0E18021E" w:rsidR="00B71CC4" w:rsidRPr="00B71CC4" w:rsidRDefault="00B71CC4" w:rsidP="00B71CC4">
      <w:pPr>
        <w:pStyle w:val="Odlomakpopisa"/>
        <w:numPr>
          <w:ilvl w:val="0"/>
          <w:numId w:val="23"/>
        </w:numPr>
        <w:rPr>
          <w:b/>
          <w:bCs/>
        </w:rPr>
      </w:pPr>
      <w:r w:rsidRPr="00B71CC4">
        <w:rPr>
          <w:b/>
          <w:bCs/>
        </w:rPr>
        <w:t xml:space="preserve">Nadogradnja: </w:t>
      </w:r>
      <w:r w:rsidRPr="00B71CC4">
        <w:t>Trošak za nadogradnje i dodatne funkcionalnosti tijekom vremena.</w:t>
      </w:r>
    </w:p>
    <w:p w14:paraId="6A3FC9BA" w14:textId="5851F599" w:rsidR="000A4A6E" w:rsidRPr="000A4A6E" w:rsidRDefault="000A4A6E" w:rsidP="00B71CC4">
      <w:pPr>
        <w:pStyle w:val="Odlomakpopisa"/>
        <w:rPr>
          <w:b/>
          <w:bCs/>
        </w:rPr>
      </w:pPr>
    </w:p>
    <w:sectPr w:rsidR="000A4A6E" w:rsidRPr="000A4A6E" w:rsidSect="00DC18DF">
      <w:footerReference w:type="even" r:id="rId8"/>
      <w:footerReference w:type="default" r:id="rId9"/>
      <w:headerReference w:type="first" r:id="rId10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010D7" w14:textId="77777777" w:rsidR="00963136" w:rsidRDefault="00963136">
      <w:r>
        <w:separator/>
      </w:r>
    </w:p>
    <w:p w14:paraId="07A2E492" w14:textId="77777777" w:rsidR="00963136" w:rsidRDefault="00963136"/>
  </w:endnote>
  <w:endnote w:type="continuationSeparator" w:id="0">
    <w:p w14:paraId="76B6180D" w14:textId="77777777" w:rsidR="00963136" w:rsidRDefault="00963136">
      <w:r>
        <w:continuationSeparator/>
      </w:r>
    </w:p>
    <w:p w14:paraId="42C5AC6C" w14:textId="77777777" w:rsidR="00963136" w:rsidRDefault="009631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D2013" w14:textId="77777777" w:rsidR="003D07FE" w:rsidRDefault="003D07FE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55B47129" w14:textId="77777777" w:rsidR="003D07FE" w:rsidRDefault="003D07FE" w:rsidP="00497761">
    <w:pPr>
      <w:pStyle w:val="Podnoje"/>
      <w:ind w:right="360"/>
    </w:pPr>
  </w:p>
  <w:p w14:paraId="06662031" w14:textId="77777777" w:rsidR="003D07FE" w:rsidRDefault="003D07F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FD7D8" w14:textId="77777777" w:rsidR="00DC18DF" w:rsidRDefault="00DC18DF" w:rsidP="00DC18DF">
    <w:pPr>
      <w:pStyle w:val="Podnoje"/>
    </w:pPr>
  </w:p>
  <w:p w14:paraId="63A86FB4" w14:textId="2CFF0608" w:rsidR="00DC18DF" w:rsidRDefault="00DC18DF">
    <w:pPr>
      <w:pStyle w:val="Podnoje"/>
    </w:pPr>
  </w:p>
  <w:p w14:paraId="7FBC7804" w14:textId="77777777" w:rsidR="00FB6942" w:rsidRDefault="00FB6942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9515D" w14:textId="77777777" w:rsidR="00963136" w:rsidRDefault="00963136">
      <w:r>
        <w:separator/>
      </w:r>
    </w:p>
    <w:p w14:paraId="07931AD4" w14:textId="77777777" w:rsidR="00963136" w:rsidRDefault="00963136"/>
  </w:footnote>
  <w:footnote w:type="continuationSeparator" w:id="0">
    <w:p w14:paraId="09131B11" w14:textId="77777777" w:rsidR="00963136" w:rsidRDefault="00963136">
      <w:r>
        <w:continuationSeparator/>
      </w:r>
    </w:p>
    <w:p w14:paraId="3D021180" w14:textId="77777777" w:rsidR="00963136" w:rsidRDefault="009631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F0D76" w14:textId="77777777" w:rsidR="00DC18DF" w:rsidRDefault="00DC18DF">
    <w:pPr>
      <w:pStyle w:val="Zaglavlje"/>
    </w:pPr>
    <w:r>
      <w:t>Studija izvodljivosti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30E5A97"/>
    <w:multiLevelType w:val="hybridMultilevel"/>
    <w:tmpl w:val="02C6C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21E90"/>
    <w:multiLevelType w:val="hybridMultilevel"/>
    <w:tmpl w:val="7142892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4" w15:restartNumberingAfterBreak="0">
    <w:nsid w:val="09B75CE2"/>
    <w:multiLevelType w:val="hybridMultilevel"/>
    <w:tmpl w:val="9C863D4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09BF19B1"/>
    <w:multiLevelType w:val="hybridMultilevel"/>
    <w:tmpl w:val="8046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0574E"/>
    <w:multiLevelType w:val="hybridMultilevel"/>
    <w:tmpl w:val="04A6A6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B2DC5"/>
    <w:multiLevelType w:val="hybridMultilevel"/>
    <w:tmpl w:val="46B4D31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031CB"/>
    <w:multiLevelType w:val="hybridMultilevel"/>
    <w:tmpl w:val="09D0D19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B1B18"/>
    <w:multiLevelType w:val="hybridMultilevel"/>
    <w:tmpl w:val="59C69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E4D5D"/>
    <w:multiLevelType w:val="hybridMultilevel"/>
    <w:tmpl w:val="67C8FB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8642D"/>
    <w:multiLevelType w:val="hybridMultilevel"/>
    <w:tmpl w:val="989E9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E25C4"/>
    <w:multiLevelType w:val="hybridMultilevel"/>
    <w:tmpl w:val="218EB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87B35C3"/>
    <w:multiLevelType w:val="hybridMultilevel"/>
    <w:tmpl w:val="7864F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E72CCB"/>
    <w:multiLevelType w:val="hybridMultilevel"/>
    <w:tmpl w:val="6542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6A080B"/>
    <w:multiLevelType w:val="hybridMultilevel"/>
    <w:tmpl w:val="9C4C8E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10218"/>
    <w:multiLevelType w:val="hybridMultilevel"/>
    <w:tmpl w:val="4FD6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 w15:restartNumberingAfterBreak="0">
    <w:nsid w:val="3D1D3279"/>
    <w:multiLevelType w:val="hybridMultilevel"/>
    <w:tmpl w:val="1A58E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EC7E6F"/>
    <w:multiLevelType w:val="hybridMultilevel"/>
    <w:tmpl w:val="6A94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83A87"/>
    <w:multiLevelType w:val="hybridMultilevel"/>
    <w:tmpl w:val="202A3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474394F"/>
    <w:multiLevelType w:val="hybridMultilevel"/>
    <w:tmpl w:val="A35EE5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23C85"/>
    <w:multiLevelType w:val="hybridMultilevel"/>
    <w:tmpl w:val="6D2C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96586"/>
    <w:multiLevelType w:val="hybridMultilevel"/>
    <w:tmpl w:val="0C8A73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20016D"/>
    <w:multiLevelType w:val="hybridMultilevel"/>
    <w:tmpl w:val="CE24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9870F5D"/>
    <w:multiLevelType w:val="hybridMultilevel"/>
    <w:tmpl w:val="16FC2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A25E3"/>
    <w:multiLevelType w:val="hybridMultilevel"/>
    <w:tmpl w:val="79C02542"/>
    <w:lvl w:ilvl="0" w:tplc="796CC6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C1646"/>
    <w:multiLevelType w:val="hybridMultilevel"/>
    <w:tmpl w:val="798A3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6911749">
    <w:abstractNumId w:val="19"/>
  </w:num>
  <w:num w:numId="2" w16cid:durableId="435635274">
    <w:abstractNumId w:val="14"/>
  </w:num>
  <w:num w:numId="3" w16cid:durableId="1305280822">
    <w:abstractNumId w:val="3"/>
  </w:num>
  <w:num w:numId="4" w16cid:durableId="749012006">
    <w:abstractNumId w:val="24"/>
  </w:num>
  <w:num w:numId="5" w16cid:durableId="727846232">
    <w:abstractNumId w:val="29"/>
  </w:num>
  <w:num w:numId="6" w16cid:durableId="1242762261">
    <w:abstractNumId w:val="20"/>
  </w:num>
  <w:num w:numId="7" w16cid:durableId="1831554387">
    <w:abstractNumId w:val="12"/>
  </w:num>
  <w:num w:numId="8" w16cid:durableId="1435444266">
    <w:abstractNumId w:val="0"/>
  </w:num>
  <w:num w:numId="9" w16cid:durableId="1813912515">
    <w:abstractNumId w:val="15"/>
  </w:num>
  <w:num w:numId="10" w16cid:durableId="754519249">
    <w:abstractNumId w:val="26"/>
  </w:num>
  <w:num w:numId="11" w16cid:durableId="272130276">
    <w:abstractNumId w:val="31"/>
  </w:num>
  <w:num w:numId="12" w16cid:durableId="1859466744">
    <w:abstractNumId w:val="32"/>
  </w:num>
  <w:num w:numId="13" w16cid:durableId="1219048416">
    <w:abstractNumId w:val="4"/>
  </w:num>
  <w:num w:numId="14" w16cid:durableId="382292224">
    <w:abstractNumId w:val="13"/>
  </w:num>
  <w:num w:numId="15" w16cid:durableId="1002273901">
    <w:abstractNumId w:val="23"/>
  </w:num>
  <w:num w:numId="16" w16cid:durableId="407191589">
    <w:abstractNumId w:val="21"/>
  </w:num>
  <w:num w:numId="17" w16cid:durableId="2117407605">
    <w:abstractNumId w:val="11"/>
  </w:num>
  <w:num w:numId="18" w16cid:durableId="288704792">
    <w:abstractNumId w:val="22"/>
  </w:num>
  <w:num w:numId="19" w16cid:durableId="1953508467">
    <w:abstractNumId w:val="9"/>
  </w:num>
  <w:num w:numId="20" w16cid:durableId="579601417">
    <w:abstractNumId w:val="18"/>
  </w:num>
  <w:num w:numId="21" w16cid:durableId="250167766">
    <w:abstractNumId w:val="28"/>
  </w:num>
  <w:num w:numId="22" w16cid:durableId="387804369">
    <w:abstractNumId w:val="1"/>
  </w:num>
  <w:num w:numId="23" w16cid:durableId="1682851116">
    <w:abstractNumId w:val="5"/>
  </w:num>
  <w:num w:numId="24" w16cid:durableId="978533351">
    <w:abstractNumId w:val="16"/>
  </w:num>
  <w:num w:numId="25" w16cid:durableId="2042850976">
    <w:abstractNumId w:val="17"/>
  </w:num>
  <w:num w:numId="26" w16cid:durableId="1089274563">
    <w:abstractNumId w:val="7"/>
  </w:num>
  <w:num w:numId="27" w16cid:durableId="1802112904">
    <w:abstractNumId w:val="6"/>
  </w:num>
  <w:num w:numId="28" w16cid:durableId="154223740">
    <w:abstractNumId w:val="30"/>
  </w:num>
  <w:num w:numId="29" w16cid:durableId="60570015">
    <w:abstractNumId w:val="25"/>
  </w:num>
  <w:num w:numId="30" w16cid:durableId="109668762">
    <w:abstractNumId w:val="10"/>
  </w:num>
  <w:num w:numId="31" w16cid:durableId="690495372">
    <w:abstractNumId w:val="2"/>
  </w:num>
  <w:num w:numId="32" w16cid:durableId="338586339">
    <w:abstractNumId w:val="27"/>
  </w:num>
  <w:num w:numId="33" w16cid:durableId="109403429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D"/>
    <w:rsid w:val="00002C5B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63C6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578D9"/>
    <w:rsid w:val="00065D5E"/>
    <w:rsid w:val="00066B4C"/>
    <w:rsid w:val="00070C09"/>
    <w:rsid w:val="00075F7A"/>
    <w:rsid w:val="000776DD"/>
    <w:rsid w:val="000834EC"/>
    <w:rsid w:val="000837D3"/>
    <w:rsid w:val="00084EF6"/>
    <w:rsid w:val="0008602A"/>
    <w:rsid w:val="0009583F"/>
    <w:rsid w:val="0009634E"/>
    <w:rsid w:val="000A4A6E"/>
    <w:rsid w:val="000A6CE2"/>
    <w:rsid w:val="000A6D55"/>
    <w:rsid w:val="000B02CA"/>
    <w:rsid w:val="000B2032"/>
    <w:rsid w:val="000B2180"/>
    <w:rsid w:val="000B7FC8"/>
    <w:rsid w:val="000C246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2356"/>
    <w:rsid w:val="000F6EF8"/>
    <w:rsid w:val="00101DF7"/>
    <w:rsid w:val="001053D0"/>
    <w:rsid w:val="00105A77"/>
    <w:rsid w:val="00114A11"/>
    <w:rsid w:val="00114FF2"/>
    <w:rsid w:val="00121855"/>
    <w:rsid w:val="00122067"/>
    <w:rsid w:val="0012221B"/>
    <w:rsid w:val="001230AD"/>
    <w:rsid w:val="0012582B"/>
    <w:rsid w:val="001260D9"/>
    <w:rsid w:val="0012612F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339A"/>
    <w:rsid w:val="00173E52"/>
    <w:rsid w:val="00174CB8"/>
    <w:rsid w:val="00182A3C"/>
    <w:rsid w:val="0018339D"/>
    <w:rsid w:val="00186E8B"/>
    <w:rsid w:val="001872AB"/>
    <w:rsid w:val="00187458"/>
    <w:rsid w:val="0019498A"/>
    <w:rsid w:val="001963D6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E53A0"/>
    <w:rsid w:val="001E6F7F"/>
    <w:rsid w:val="001F1676"/>
    <w:rsid w:val="001F1742"/>
    <w:rsid w:val="001F1775"/>
    <w:rsid w:val="001F3DF8"/>
    <w:rsid w:val="001F7BC1"/>
    <w:rsid w:val="0020011F"/>
    <w:rsid w:val="002050CF"/>
    <w:rsid w:val="002069C0"/>
    <w:rsid w:val="002224BE"/>
    <w:rsid w:val="002238FD"/>
    <w:rsid w:val="00223ADF"/>
    <w:rsid w:val="002275EA"/>
    <w:rsid w:val="0023054B"/>
    <w:rsid w:val="00230DA7"/>
    <w:rsid w:val="00231F4B"/>
    <w:rsid w:val="002320EC"/>
    <w:rsid w:val="00236B53"/>
    <w:rsid w:val="0024012C"/>
    <w:rsid w:val="0024253F"/>
    <w:rsid w:val="00250708"/>
    <w:rsid w:val="002535E6"/>
    <w:rsid w:val="0027255D"/>
    <w:rsid w:val="0027643C"/>
    <w:rsid w:val="0028121C"/>
    <w:rsid w:val="00281D31"/>
    <w:rsid w:val="00281FE7"/>
    <w:rsid w:val="00284C66"/>
    <w:rsid w:val="00285FD7"/>
    <w:rsid w:val="002863C3"/>
    <w:rsid w:val="002864C0"/>
    <w:rsid w:val="002A060C"/>
    <w:rsid w:val="002A1E4D"/>
    <w:rsid w:val="002A1F25"/>
    <w:rsid w:val="002A518A"/>
    <w:rsid w:val="002A7D2E"/>
    <w:rsid w:val="002B03BE"/>
    <w:rsid w:val="002B5728"/>
    <w:rsid w:val="002B5F2A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22D5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4CFB"/>
    <w:rsid w:val="00337803"/>
    <w:rsid w:val="00340E98"/>
    <w:rsid w:val="00344D04"/>
    <w:rsid w:val="0034713A"/>
    <w:rsid w:val="00355FC5"/>
    <w:rsid w:val="0035692E"/>
    <w:rsid w:val="003604C8"/>
    <w:rsid w:val="003626B2"/>
    <w:rsid w:val="00363089"/>
    <w:rsid w:val="00370908"/>
    <w:rsid w:val="0037265A"/>
    <w:rsid w:val="00372CA4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07FE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08E4"/>
    <w:rsid w:val="00402038"/>
    <w:rsid w:val="0040219D"/>
    <w:rsid w:val="004041B9"/>
    <w:rsid w:val="00411A69"/>
    <w:rsid w:val="00414967"/>
    <w:rsid w:val="00421423"/>
    <w:rsid w:val="004253F1"/>
    <w:rsid w:val="00425B96"/>
    <w:rsid w:val="0043623E"/>
    <w:rsid w:val="004365AD"/>
    <w:rsid w:val="00440BB7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ABD"/>
    <w:rsid w:val="004918A6"/>
    <w:rsid w:val="0049461F"/>
    <w:rsid w:val="00495A1C"/>
    <w:rsid w:val="00495D0E"/>
    <w:rsid w:val="00497761"/>
    <w:rsid w:val="004A1E38"/>
    <w:rsid w:val="004A2E2F"/>
    <w:rsid w:val="004B26DB"/>
    <w:rsid w:val="004B2B25"/>
    <w:rsid w:val="004B7F19"/>
    <w:rsid w:val="004C021E"/>
    <w:rsid w:val="004C61DE"/>
    <w:rsid w:val="004C6CF5"/>
    <w:rsid w:val="004D394D"/>
    <w:rsid w:val="004E07F7"/>
    <w:rsid w:val="004E5A26"/>
    <w:rsid w:val="004E6837"/>
    <w:rsid w:val="004E7238"/>
    <w:rsid w:val="004E73EB"/>
    <w:rsid w:val="004E79C5"/>
    <w:rsid w:val="004F0A55"/>
    <w:rsid w:val="004F1B49"/>
    <w:rsid w:val="004F1F37"/>
    <w:rsid w:val="004F50DA"/>
    <w:rsid w:val="004F51B3"/>
    <w:rsid w:val="004F5493"/>
    <w:rsid w:val="004F7B61"/>
    <w:rsid w:val="00500ADB"/>
    <w:rsid w:val="00500EF0"/>
    <w:rsid w:val="005048AC"/>
    <w:rsid w:val="00504985"/>
    <w:rsid w:val="00505107"/>
    <w:rsid w:val="00507873"/>
    <w:rsid w:val="00514D0B"/>
    <w:rsid w:val="0051731B"/>
    <w:rsid w:val="005173D1"/>
    <w:rsid w:val="00521A35"/>
    <w:rsid w:val="00532940"/>
    <w:rsid w:val="00534EDD"/>
    <w:rsid w:val="005357C0"/>
    <w:rsid w:val="00535861"/>
    <w:rsid w:val="005359B3"/>
    <w:rsid w:val="00536A8F"/>
    <w:rsid w:val="0053745B"/>
    <w:rsid w:val="0054058F"/>
    <w:rsid w:val="00544866"/>
    <w:rsid w:val="00546F99"/>
    <w:rsid w:val="00550C58"/>
    <w:rsid w:val="0055525D"/>
    <w:rsid w:val="00556F40"/>
    <w:rsid w:val="00563A7F"/>
    <w:rsid w:val="00565D22"/>
    <w:rsid w:val="00572F72"/>
    <w:rsid w:val="00577A57"/>
    <w:rsid w:val="00582254"/>
    <w:rsid w:val="00582DE2"/>
    <w:rsid w:val="005849FB"/>
    <w:rsid w:val="00584F65"/>
    <w:rsid w:val="00587335"/>
    <w:rsid w:val="005968BA"/>
    <w:rsid w:val="005A64DF"/>
    <w:rsid w:val="005B0024"/>
    <w:rsid w:val="005B1C3B"/>
    <w:rsid w:val="005B2259"/>
    <w:rsid w:val="005C119C"/>
    <w:rsid w:val="005C381B"/>
    <w:rsid w:val="005D48FF"/>
    <w:rsid w:val="005D6AAE"/>
    <w:rsid w:val="005E1211"/>
    <w:rsid w:val="005E6A3E"/>
    <w:rsid w:val="005F3113"/>
    <w:rsid w:val="00601DA1"/>
    <w:rsid w:val="00603F53"/>
    <w:rsid w:val="006127BA"/>
    <w:rsid w:val="00612A14"/>
    <w:rsid w:val="0061423B"/>
    <w:rsid w:val="006159AD"/>
    <w:rsid w:val="006226A1"/>
    <w:rsid w:val="00625020"/>
    <w:rsid w:val="00626524"/>
    <w:rsid w:val="00626F44"/>
    <w:rsid w:val="00626F9F"/>
    <w:rsid w:val="0062768A"/>
    <w:rsid w:val="0063064A"/>
    <w:rsid w:val="00630C2A"/>
    <w:rsid w:val="0063251C"/>
    <w:rsid w:val="00632A8B"/>
    <w:rsid w:val="0063726A"/>
    <w:rsid w:val="00637345"/>
    <w:rsid w:val="00637ECA"/>
    <w:rsid w:val="00645F1F"/>
    <w:rsid w:val="00646AEA"/>
    <w:rsid w:val="00647D85"/>
    <w:rsid w:val="00651851"/>
    <w:rsid w:val="00652E8B"/>
    <w:rsid w:val="006546AB"/>
    <w:rsid w:val="006614AD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2CD3"/>
    <w:rsid w:val="006A4C6D"/>
    <w:rsid w:val="006A69FD"/>
    <w:rsid w:val="006B5012"/>
    <w:rsid w:val="006B5276"/>
    <w:rsid w:val="006B605C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3159"/>
    <w:rsid w:val="006F48AF"/>
    <w:rsid w:val="006F49B8"/>
    <w:rsid w:val="006F5BA3"/>
    <w:rsid w:val="0070159C"/>
    <w:rsid w:val="007016A5"/>
    <w:rsid w:val="007033FD"/>
    <w:rsid w:val="007036E7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4CFC"/>
    <w:rsid w:val="00765B36"/>
    <w:rsid w:val="00767D49"/>
    <w:rsid w:val="00775968"/>
    <w:rsid w:val="00776BC5"/>
    <w:rsid w:val="00782A20"/>
    <w:rsid w:val="00792DEC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B6EA4"/>
    <w:rsid w:val="007C2A10"/>
    <w:rsid w:val="007D0FB8"/>
    <w:rsid w:val="007D2D6A"/>
    <w:rsid w:val="007D2DE0"/>
    <w:rsid w:val="007D34A8"/>
    <w:rsid w:val="007D42F6"/>
    <w:rsid w:val="007D5537"/>
    <w:rsid w:val="007E3AA7"/>
    <w:rsid w:val="007E6DE0"/>
    <w:rsid w:val="007F0B3B"/>
    <w:rsid w:val="007F0FD2"/>
    <w:rsid w:val="007F111E"/>
    <w:rsid w:val="007F2DD8"/>
    <w:rsid w:val="007F407D"/>
    <w:rsid w:val="007F5C2E"/>
    <w:rsid w:val="007F6528"/>
    <w:rsid w:val="007F7D23"/>
    <w:rsid w:val="008053AE"/>
    <w:rsid w:val="00806FF8"/>
    <w:rsid w:val="008118B9"/>
    <w:rsid w:val="00812982"/>
    <w:rsid w:val="0081322A"/>
    <w:rsid w:val="0082123C"/>
    <w:rsid w:val="008218AB"/>
    <w:rsid w:val="00822887"/>
    <w:rsid w:val="00841A41"/>
    <w:rsid w:val="00845597"/>
    <w:rsid w:val="00846C94"/>
    <w:rsid w:val="00847440"/>
    <w:rsid w:val="0085197D"/>
    <w:rsid w:val="008552F6"/>
    <w:rsid w:val="0085671E"/>
    <w:rsid w:val="00861E04"/>
    <w:rsid w:val="00865616"/>
    <w:rsid w:val="0086655E"/>
    <w:rsid w:val="00874376"/>
    <w:rsid w:val="00880B27"/>
    <w:rsid w:val="00881B3F"/>
    <w:rsid w:val="008825C8"/>
    <w:rsid w:val="00884B8B"/>
    <w:rsid w:val="00886E3B"/>
    <w:rsid w:val="008871F3"/>
    <w:rsid w:val="008877AC"/>
    <w:rsid w:val="008921AD"/>
    <w:rsid w:val="00893190"/>
    <w:rsid w:val="008A0D9A"/>
    <w:rsid w:val="008A1433"/>
    <w:rsid w:val="008A19A7"/>
    <w:rsid w:val="008A5846"/>
    <w:rsid w:val="008A6B61"/>
    <w:rsid w:val="008B09EE"/>
    <w:rsid w:val="008B238E"/>
    <w:rsid w:val="008B32C8"/>
    <w:rsid w:val="008B59EB"/>
    <w:rsid w:val="008C6159"/>
    <w:rsid w:val="008C658B"/>
    <w:rsid w:val="008D035B"/>
    <w:rsid w:val="008D3E6D"/>
    <w:rsid w:val="008D53C4"/>
    <w:rsid w:val="008D5E1D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F07E0"/>
    <w:rsid w:val="008F39E8"/>
    <w:rsid w:val="00901A46"/>
    <w:rsid w:val="00906413"/>
    <w:rsid w:val="00911CEC"/>
    <w:rsid w:val="009127DB"/>
    <w:rsid w:val="0091377B"/>
    <w:rsid w:val="00921156"/>
    <w:rsid w:val="00921D2D"/>
    <w:rsid w:val="0092475E"/>
    <w:rsid w:val="00924F83"/>
    <w:rsid w:val="00926BFC"/>
    <w:rsid w:val="0093258D"/>
    <w:rsid w:val="009414EE"/>
    <w:rsid w:val="009427BE"/>
    <w:rsid w:val="00955D55"/>
    <w:rsid w:val="0096015C"/>
    <w:rsid w:val="00960ACA"/>
    <w:rsid w:val="00961619"/>
    <w:rsid w:val="009621CB"/>
    <w:rsid w:val="00963136"/>
    <w:rsid w:val="00964732"/>
    <w:rsid w:val="0096612C"/>
    <w:rsid w:val="00967F41"/>
    <w:rsid w:val="00974082"/>
    <w:rsid w:val="00987D41"/>
    <w:rsid w:val="00991A2D"/>
    <w:rsid w:val="00995308"/>
    <w:rsid w:val="009A1306"/>
    <w:rsid w:val="009A1E05"/>
    <w:rsid w:val="009A3D3F"/>
    <w:rsid w:val="009A4D88"/>
    <w:rsid w:val="009A501D"/>
    <w:rsid w:val="009A56A4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6306"/>
    <w:rsid w:val="009D71FE"/>
    <w:rsid w:val="009E1132"/>
    <w:rsid w:val="009E53B9"/>
    <w:rsid w:val="009E6841"/>
    <w:rsid w:val="009E7096"/>
    <w:rsid w:val="009F1AD9"/>
    <w:rsid w:val="009F28ED"/>
    <w:rsid w:val="009F6819"/>
    <w:rsid w:val="009F7269"/>
    <w:rsid w:val="009F7611"/>
    <w:rsid w:val="009F77A8"/>
    <w:rsid w:val="00A00201"/>
    <w:rsid w:val="00A002F7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3CE"/>
    <w:rsid w:val="00A31D05"/>
    <w:rsid w:val="00A328EE"/>
    <w:rsid w:val="00A345CB"/>
    <w:rsid w:val="00A35FE3"/>
    <w:rsid w:val="00A47B66"/>
    <w:rsid w:val="00A50A68"/>
    <w:rsid w:val="00A54A62"/>
    <w:rsid w:val="00A55486"/>
    <w:rsid w:val="00A560EF"/>
    <w:rsid w:val="00A57E65"/>
    <w:rsid w:val="00A63223"/>
    <w:rsid w:val="00A63846"/>
    <w:rsid w:val="00A66529"/>
    <w:rsid w:val="00A72C80"/>
    <w:rsid w:val="00A82173"/>
    <w:rsid w:val="00A82D6C"/>
    <w:rsid w:val="00A84F5D"/>
    <w:rsid w:val="00A90B4D"/>
    <w:rsid w:val="00A945DC"/>
    <w:rsid w:val="00A960E4"/>
    <w:rsid w:val="00A97C77"/>
    <w:rsid w:val="00AB079C"/>
    <w:rsid w:val="00AB1CC1"/>
    <w:rsid w:val="00AB33D1"/>
    <w:rsid w:val="00AB6BE9"/>
    <w:rsid w:val="00AC02E8"/>
    <w:rsid w:val="00AC3F3B"/>
    <w:rsid w:val="00AC5110"/>
    <w:rsid w:val="00AC6C0C"/>
    <w:rsid w:val="00AC7B77"/>
    <w:rsid w:val="00AD5CAC"/>
    <w:rsid w:val="00AE0CBF"/>
    <w:rsid w:val="00AE2609"/>
    <w:rsid w:val="00AE4E34"/>
    <w:rsid w:val="00AE6F12"/>
    <w:rsid w:val="00AF54B4"/>
    <w:rsid w:val="00B01A91"/>
    <w:rsid w:val="00B0231A"/>
    <w:rsid w:val="00B0692D"/>
    <w:rsid w:val="00B10A8F"/>
    <w:rsid w:val="00B20CF3"/>
    <w:rsid w:val="00B23E07"/>
    <w:rsid w:val="00B26315"/>
    <w:rsid w:val="00B26C46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240"/>
    <w:rsid w:val="00B67AB3"/>
    <w:rsid w:val="00B67D7E"/>
    <w:rsid w:val="00B70E57"/>
    <w:rsid w:val="00B71CC4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1CCD"/>
    <w:rsid w:val="00BB432A"/>
    <w:rsid w:val="00BB658A"/>
    <w:rsid w:val="00BC2137"/>
    <w:rsid w:val="00BC34D3"/>
    <w:rsid w:val="00BC4EB7"/>
    <w:rsid w:val="00BC501D"/>
    <w:rsid w:val="00BD23BC"/>
    <w:rsid w:val="00BD316F"/>
    <w:rsid w:val="00BD50AE"/>
    <w:rsid w:val="00BD63C0"/>
    <w:rsid w:val="00BE0B9B"/>
    <w:rsid w:val="00BE2CC3"/>
    <w:rsid w:val="00BE5F5F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5EB8"/>
    <w:rsid w:val="00C260DE"/>
    <w:rsid w:val="00C3352C"/>
    <w:rsid w:val="00C344D9"/>
    <w:rsid w:val="00C35A8B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4135"/>
    <w:rsid w:val="00C7722C"/>
    <w:rsid w:val="00C77B6D"/>
    <w:rsid w:val="00C80B2D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B6620"/>
    <w:rsid w:val="00CC0D36"/>
    <w:rsid w:val="00CC48AF"/>
    <w:rsid w:val="00CC7AAA"/>
    <w:rsid w:val="00CC7CC0"/>
    <w:rsid w:val="00CD421E"/>
    <w:rsid w:val="00CD6802"/>
    <w:rsid w:val="00CD68DE"/>
    <w:rsid w:val="00CD6A4F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316F9"/>
    <w:rsid w:val="00D32750"/>
    <w:rsid w:val="00D35B98"/>
    <w:rsid w:val="00D35E49"/>
    <w:rsid w:val="00D4024E"/>
    <w:rsid w:val="00D41C85"/>
    <w:rsid w:val="00D4265C"/>
    <w:rsid w:val="00D46444"/>
    <w:rsid w:val="00D52FD1"/>
    <w:rsid w:val="00D61E8F"/>
    <w:rsid w:val="00D644AE"/>
    <w:rsid w:val="00D66DA5"/>
    <w:rsid w:val="00D73B2A"/>
    <w:rsid w:val="00D805E7"/>
    <w:rsid w:val="00D90879"/>
    <w:rsid w:val="00D929E3"/>
    <w:rsid w:val="00D92FA3"/>
    <w:rsid w:val="00D940F2"/>
    <w:rsid w:val="00D97D6E"/>
    <w:rsid w:val="00DA29F7"/>
    <w:rsid w:val="00DA4E7A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18DF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F2369"/>
    <w:rsid w:val="00DF5F94"/>
    <w:rsid w:val="00E00F90"/>
    <w:rsid w:val="00E06DEB"/>
    <w:rsid w:val="00E12677"/>
    <w:rsid w:val="00E1427E"/>
    <w:rsid w:val="00E14A04"/>
    <w:rsid w:val="00E20CD0"/>
    <w:rsid w:val="00E20D5F"/>
    <w:rsid w:val="00E215EC"/>
    <w:rsid w:val="00E225F4"/>
    <w:rsid w:val="00E314CB"/>
    <w:rsid w:val="00E34083"/>
    <w:rsid w:val="00E3534D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5450B"/>
    <w:rsid w:val="00E60EE9"/>
    <w:rsid w:val="00E6231A"/>
    <w:rsid w:val="00E6338C"/>
    <w:rsid w:val="00E6492E"/>
    <w:rsid w:val="00E66170"/>
    <w:rsid w:val="00E67AE3"/>
    <w:rsid w:val="00E70B90"/>
    <w:rsid w:val="00E84B2B"/>
    <w:rsid w:val="00E84F8E"/>
    <w:rsid w:val="00E8501D"/>
    <w:rsid w:val="00E85437"/>
    <w:rsid w:val="00E86604"/>
    <w:rsid w:val="00E87914"/>
    <w:rsid w:val="00E952EA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E462A"/>
    <w:rsid w:val="00EE4B5D"/>
    <w:rsid w:val="00EF2F37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13028"/>
    <w:rsid w:val="00F1634B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4396"/>
    <w:rsid w:val="00F67761"/>
    <w:rsid w:val="00F67FF1"/>
    <w:rsid w:val="00F76024"/>
    <w:rsid w:val="00F7764A"/>
    <w:rsid w:val="00F8045D"/>
    <w:rsid w:val="00F86383"/>
    <w:rsid w:val="00F90803"/>
    <w:rsid w:val="00F92F46"/>
    <w:rsid w:val="00F941D5"/>
    <w:rsid w:val="00F9432B"/>
    <w:rsid w:val="00F96275"/>
    <w:rsid w:val="00FA2555"/>
    <w:rsid w:val="00FA3E2A"/>
    <w:rsid w:val="00FB3448"/>
    <w:rsid w:val="00FB5230"/>
    <w:rsid w:val="00FB5CCE"/>
    <w:rsid w:val="00FB6942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B6D594"/>
  <w15:chartTrackingRefBased/>
  <w15:docId w15:val="{F2EA4D85-0397-4482-A40F-8C06D1DE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7269"/>
    <w:rPr>
      <w:sz w:val="24"/>
      <w:szCs w:val="24"/>
      <w:lang w:eastAsia="en-US"/>
    </w:rPr>
  </w:style>
  <w:style w:type="paragraph" w:styleId="Naslov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Naslov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rsid w:val="00316AE4"/>
    <w:rPr>
      <w:b/>
      <w:i/>
      <w:sz w:val="24"/>
      <w:szCs w:val="24"/>
      <w:lang w:eastAsia="en-US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Opisslike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10">
    <w:name w:val="Naslov1"/>
    <w:basedOn w:val="Naslovnica"/>
    <w:rsid w:val="00FF0F28"/>
    <w:rPr>
      <w:sz w:val="36"/>
    </w:rPr>
  </w:style>
  <w:style w:type="character" w:customStyle="1" w:styleId="Original">
    <w:name w:val="Original"/>
    <w:basedOn w:val="Zadanifontodlomka"/>
    <w:rPr>
      <w:i/>
    </w:rPr>
  </w:style>
  <w:style w:type="character" w:customStyle="1" w:styleId="Primjer">
    <w:name w:val="Primjer"/>
    <w:basedOn w:val="Zadanifontodlomka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Naslov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Pozdrav">
    <w:name w:val="Salutation"/>
    <w:basedOn w:val="Normal"/>
    <w:next w:val="Normal"/>
  </w:style>
  <w:style w:type="paragraph" w:styleId="Tijeloteksta">
    <w:name w:val="Body Text"/>
    <w:basedOn w:val="Normal"/>
  </w:style>
  <w:style w:type="character" w:styleId="Brojretka">
    <w:name w:val="line number"/>
    <w:basedOn w:val="Zadanifontodlomka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Zadanifontodlomka"/>
    <w:link w:val="Natuknice2"/>
    <w:rsid w:val="00582254"/>
    <w:rPr>
      <w:noProof/>
      <w:sz w:val="24"/>
      <w:szCs w:val="24"/>
      <w:lang w:eastAsia="en-US"/>
    </w:rPr>
  </w:style>
  <w:style w:type="paragraph" w:styleId="Zaglavlje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Podnoje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Brojstranice">
    <w:name w:val="page number"/>
    <w:basedOn w:val="Zadanifontodlomka"/>
  </w:style>
  <w:style w:type="character" w:styleId="Referencakomentara">
    <w:name w:val="annotation reference"/>
    <w:basedOn w:val="Zadanifontodlomka"/>
    <w:semiHidden/>
    <w:rsid w:val="00450219"/>
    <w:rPr>
      <w:sz w:val="16"/>
      <w:szCs w:val="16"/>
    </w:rPr>
  </w:style>
  <w:style w:type="paragraph" w:styleId="Tekstkomentara">
    <w:name w:val="annotation text"/>
    <w:basedOn w:val="Normal"/>
    <w:semiHidden/>
    <w:rsid w:val="00450219"/>
    <w:rPr>
      <w:sz w:val="20"/>
      <w:szCs w:val="20"/>
    </w:rPr>
  </w:style>
  <w:style w:type="paragraph" w:styleId="Predmetkomentara">
    <w:name w:val="annotation subject"/>
    <w:basedOn w:val="Tekstkomentara"/>
    <w:next w:val="Tekstkomentara"/>
    <w:semiHidden/>
    <w:rsid w:val="00450219"/>
    <w:rPr>
      <w:b/>
      <w:bCs/>
    </w:rPr>
  </w:style>
  <w:style w:type="paragraph" w:styleId="Tekstbalonia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Sadraj1">
    <w:name w:val="toc 1"/>
    <w:basedOn w:val="Normal"/>
    <w:next w:val="Normal"/>
    <w:autoRedefine/>
    <w:semiHidden/>
    <w:rsid w:val="004E7238"/>
  </w:style>
  <w:style w:type="paragraph" w:styleId="Sadraj2">
    <w:name w:val="toc 2"/>
    <w:basedOn w:val="Normal"/>
    <w:next w:val="Normal"/>
    <w:autoRedefine/>
    <w:semiHidden/>
    <w:rsid w:val="004E7238"/>
    <w:pPr>
      <w:ind w:left="240"/>
    </w:pPr>
  </w:style>
  <w:style w:type="paragraph" w:styleId="Sadraj3">
    <w:name w:val="toc 3"/>
    <w:basedOn w:val="Normal"/>
    <w:next w:val="Normal"/>
    <w:autoRedefine/>
    <w:semiHidden/>
    <w:rsid w:val="004E7238"/>
    <w:pPr>
      <w:ind w:left="480"/>
    </w:pPr>
  </w:style>
  <w:style w:type="character" w:styleId="Hiperveza">
    <w:name w:val="Hyperlink"/>
    <w:basedOn w:val="Zadanifontodlomka"/>
    <w:rsid w:val="004E7238"/>
    <w:rPr>
      <w:color w:val="0000FF"/>
      <w:u w:val="single"/>
    </w:rPr>
  </w:style>
  <w:style w:type="table" w:styleId="Reetkatablice">
    <w:name w:val="Table Grid"/>
    <w:basedOn w:val="Obinatablica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rsid w:val="00026467"/>
    <w:rPr>
      <w:color w:val="800080"/>
      <w:u w:val="single"/>
    </w:rPr>
  </w:style>
  <w:style w:type="paragraph" w:styleId="StandardWeb">
    <w:name w:val="Normal (Web)"/>
    <w:basedOn w:val="Normal"/>
    <w:uiPriority w:val="99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  <w:style w:type="character" w:styleId="Naglaeno">
    <w:name w:val="Strong"/>
    <w:uiPriority w:val="22"/>
    <w:qFormat/>
    <w:rsid w:val="00FB6942"/>
    <w:rPr>
      <w:b/>
      <w:bCs/>
    </w:rPr>
  </w:style>
  <w:style w:type="paragraph" w:styleId="Odlomakpopisa">
    <w:name w:val="List Paragraph"/>
    <w:basedOn w:val="Normal"/>
    <w:uiPriority w:val="34"/>
    <w:qFormat/>
    <w:rsid w:val="000363C6"/>
    <w:pPr>
      <w:ind w:left="720"/>
      <w:contextualSpacing/>
    </w:pPr>
  </w:style>
  <w:style w:type="table" w:styleId="ivopisnatablicareetke6">
    <w:name w:val="Grid Table 6 Colorful"/>
    <w:basedOn w:val="Obinatablica"/>
    <w:uiPriority w:val="51"/>
    <w:rsid w:val="00B67A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icareetke3">
    <w:name w:val="Grid Table 3"/>
    <w:basedOn w:val="Obinatablica"/>
    <w:uiPriority w:val="48"/>
    <w:rsid w:val="00B67A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mnatablicareetke5-isticanje3">
    <w:name w:val="Grid Table 5 Dark Accent 3"/>
    <w:basedOn w:val="Obinatablica"/>
    <w:uiPriority w:val="50"/>
    <w:rsid w:val="00B67A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icareetke4-isticanje3">
    <w:name w:val="Grid Table 4 Accent 3"/>
    <w:basedOn w:val="Obinatablica"/>
    <w:uiPriority w:val="49"/>
    <w:rsid w:val="00B67AB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ivopisnatablicareetke7-isticanje2">
    <w:name w:val="Grid Table 7 Colorful Accent 2"/>
    <w:basedOn w:val="Obinatablica"/>
    <w:uiPriority w:val="52"/>
    <w:rsid w:val="00B67AB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ivopisnatablicareetke7">
    <w:name w:val="Grid Table 7 Colorful"/>
    <w:basedOn w:val="Obinatablica"/>
    <w:uiPriority w:val="52"/>
    <w:rsid w:val="00B67A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icapopisa2">
    <w:name w:val="List Table 2"/>
    <w:basedOn w:val="Obinatablica"/>
    <w:uiPriority w:val="47"/>
    <w:rsid w:val="00B67AB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ivopisnatablicareetke7-isticanje5">
    <w:name w:val="Grid Table 7 Colorful Accent 5"/>
    <w:basedOn w:val="Obinatablica"/>
    <w:uiPriority w:val="52"/>
    <w:rsid w:val="00B67AB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ivopisnatablicapopisa7">
    <w:name w:val="List Table 7 Colorful"/>
    <w:basedOn w:val="Obinatablica"/>
    <w:uiPriority w:val="52"/>
    <w:rsid w:val="00B67AB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ivopisnatablica7-isticanje3">
    <w:name w:val="List Table 7 Colorful Accent 3"/>
    <w:basedOn w:val="Obinatablica"/>
    <w:uiPriority w:val="52"/>
    <w:rsid w:val="00B67AB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binatablica3">
    <w:name w:val="Plain Table 3"/>
    <w:basedOn w:val="Obinatablica"/>
    <w:uiPriority w:val="43"/>
    <w:rsid w:val="00B67AB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binatablica5">
    <w:name w:val="Plain Table 5"/>
    <w:basedOn w:val="Obinatablica"/>
    <w:uiPriority w:val="45"/>
    <w:rsid w:val="00B67AB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icareetke2">
    <w:name w:val="Grid Table 2"/>
    <w:basedOn w:val="Obinatablica"/>
    <w:uiPriority w:val="47"/>
    <w:rsid w:val="00B67AB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ijetlatablicapopisa1">
    <w:name w:val="List Table 1 Light"/>
    <w:basedOn w:val="Obinatablica"/>
    <w:uiPriority w:val="46"/>
    <w:rsid w:val="00B67A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2224BE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ekstfusnote">
    <w:name w:val="footnote text"/>
    <w:basedOn w:val="Normal"/>
    <w:link w:val="TekstfusnoteChar"/>
    <w:uiPriority w:val="99"/>
    <w:unhideWhenUsed/>
    <w:rsid w:val="002224BE"/>
    <w:rPr>
      <w:rFonts w:asciiTheme="minorHAnsi" w:eastAsiaTheme="minorEastAsia" w:hAnsiTheme="minorHAnsi"/>
      <w:sz w:val="20"/>
      <w:szCs w:val="20"/>
      <w:lang w:val="en-US"/>
    </w:rPr>
  </w:style>
  <w:style w:type="character" w:customStyle="1" w:styleId="TekstfusnoteChar">
    <w:name w:val="Tekst fusnote Char"/>
    <w:basedOn w:val="Zadanifontodlomka"/>
    <w:link w:val="Tekstfusnote"/>
    <w:uiPriority w:val="99"/>
    <w:rsid w:val="002224BE"/>
    <w:rPr>
      <w:rFonts w:asciiTheme="minorHAnsi" w:eastAsiaTheme="minorEastAsia" w:hAnsiTheme="minorHAnsi"/>
      <w:lang w:val="en-US" w:eastAsia="en-US"/>
    </w:rPr>
  </w:style>
  <w:style w:type="character" w:styleId="Neupadljivoisticanje">
    <w:name w:val="Subtle Emphasis"/>
    <w:basedOn w:val="Zadanifontodlomka"/>
    <w:uiPriority w:val="19"/>
    <w:qFormat/>
    <w:rsid w:val="002224BE"/>
    <w:rPr>
      <w:i/>
      <w:iCs/>
    </w:rPr>
  </w:style>
  <w:style w:type="table" w:styleId="Svijetlosjenanje-Isticanje1">
    <w:name w:val="Light Shading Accent 1"/>
    <w:basedOn w:val="Obinatablica"/>
    <w:uiPriority w:val="60"/>
    <w:rsid w:val="002224BE"/>
    <w:rPr>
      <w:rFonts w:asciiTheme="minorHAnsi" w:eastAsiaTheme="minorEastAsia" w:hAnsiTheme="minorHAnsi" w:cstheme="minorBidi"/>
      <w:color w:val="2F5496" w:themeColor="accen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customStyle="1" w:styleId="Calendar1">
    <w:name w:val="Calendar 1"/>
    <w:basedOn w:val="Obinatablica"/>
    <w:uiPriority w:val="99"/>
    <w:qFormat/>
    <w:rsid w:val="002224BE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Svijetlipopis">
    <w:name w:val="Light List"/>
    <w:basedOn w:val="Obinatablica"/>
    <w:uiPriority w:val="61"/>
    <w:rsid w:val="002224BE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ijetlareetkatablice">
    <w:name w:val="Grid Table Light"/>
    <w:basedOn w:val="Obinatablica"/>
    <w:uiPriority w:val="40"/>
    <w:rsid w:val="002224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icareetke3-isticanje3">
    <w:name w:val="Grid Table 3 Accent 3"/>
    <w:basedOn w:val="Obinatablica"/>
    <w:uiPriority w:val="48"/>
    <w:rsid w:val="002224B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StudijaIzvodljivos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18B87-7305-41B5-9BCD-9330A00B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StudijaIzvodljivosti.dot</Template>
  <TotalTime>3</TotalTime>
  <Pages>8</Pages>
  <Words>1792</Words>
  <Characters>10218</Characters>
  <Application>Microsoft Office Word</Application>
  <DocSecurity>0</DocSecurity>
  <Lines>85</Lines>
  <Paragraphs>23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Studija izvodljivosti</vt:lpstr>
      <vt:lpstr>Studija izvodljivosti</vt:lpstr>
    </vt:vector>
  </TitlesOfParts>
  <Manager>Krešimir Fertalj</Manager>
  <Company>FER</Company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Studija izvodljivosti</dc:title>
  <dc:subject>Predložak</dc:subject>
  <dc:creator>Lucia Stojic</dc:creator>
  <cp:keywords/>
  <cp:lastModifiedBy>Lucija Stojic</cp:lastModifiedBy>
  <cp:revision>2</cp:revision>
  <cp:lastPrinted>2004-04-22T16:55:00Z</cp:lastPrinted>
  <dcterms:created xsi:type="dcterms:W3CDTF">2025-05-16T09:53:00Z</dcterms:created>
  <dcterms:modified xsi:type="dcterms:W3CDTF">2025-05-16T09:53:00Z</dcterms:modified>
</cp:coreProperties>
</file>